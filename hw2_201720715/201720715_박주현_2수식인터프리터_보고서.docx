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484" w:rsidRPr="002277E0" w:rsidRDefault="00DE28E2">
      <w:pPr>
        <w:pStyle w:val="a3"/>
        <w:rPr>
          <w:rFonts w:ascii="Malgun Gothic Semilight" w:eastAsia="Malgun Gothic Semilight" w:hAnsi="Malgun Gothic Semilight" w:cs="Malgun Gothic Semilight"/>
          <w:b/>
          <w:sz w:val="40"/>
          <w:szCs w:val="20"/>
        </w:rPr>
      </w:pPr>
      <w:r w:rsidRPr="002277E0">
        <w:rPr>
          <w:rFonts w:ascii="Malgun Gothic Semilight" w:eastAsia="Malgun Gothic Semilight" w:hAnsi="Malgun Gothic Semilight" w:cs="Malgun Gothic Semilight"/>
          <w:b/>
          <w:sz w:val="40"/>
          <w:szCs w:val="20"/>
        </w:rPr>
        <w:t>#2 수식 인터프리터 개발</w:t>
      </w:r>
    </w:p>
    <w:p w:rsidR="00DE28E2" w:rsidRPr="00CB23A9" w:rsidRDefault="00DE28E2" w:rsidP="00DE28E2">
      <w:pPr>
        <w:pStyle w:val="a3"/>
        <w:jc w:val="right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CB23A9">
        <w:rPr>
          <w:rFonts w:ascii="Malgun Gothic Semilight" w:eastAsia="Malgun Gothic Semilight" w:hAnsi="Malgun Gothic Semilight" w:cs="Malgun Gothic Semilight"/>
          <w:sz w:val="20"/>
          <w:szCs w:val="20"/>
        </w:rPr>
        <w:tab/>
      </w:r>
      <w:r w:rsidRPr="00CB23A9">
        <w:rPr>
          <w:rFonts w:ascii="Malgun Gothic Semilight" w:eastAsia="Malgun Gothic Semilight" w:hAnsi="Malgun Gothic Semilight" w:cs="Malgun Gothic Semilight"/>
          <w:sz w:val="20"/>
          <w:szCs w:val="20"/>
        </w:rPr>
        <w:tab/>
      </w:r>
      <w:r w:rsidRPr="00CB23A9">
        <w:rPr>
          <w:rFonts w:ascii="Malgun Gothic Semilight" w:eastAsia="Malgun Gothic Semilight" w:hAnsi="Malgun Gothic Semilight" w:cs="Malgun Gothic Semilight"/>
          <w:sz w:val="20"/>
          <w:szCs w:val="20"/>
        </w:rPr>
        <w:tab/>
      </w:r>
      <w:r w:rsidRPr="00CB23A9">
        <w:rPr>
          <w:rFonts w:ascii="Malgun Gothic Semilight" w:eastAsia="Malgun Gothic Semilight" w:hAnsi="Malgun Gothic Semilight" w:cs="Malgun Gothic Semilight"/>
          <w:sz w:val="20"/>
          <w:szCs w:val="20"/>
        </w:rPr>
        <w:tab/>
      </w:r>
      <w:r w:rsidRPr="00CB23A9">
        <w:rPr>
          <w:rFonts w:ascii="Malgun Gothic Semilight" w:eastAsia="Malgun Gothic Semilight" w:hAnsi="Malgun Gothic Semilight" w:cs="Malgun Gothic Semilight"/>
          <w:sz w:val="20"/>
          <w:szCs w:val="20"/>
        </w:rPr>
        <w:tab/>
      </w:r>
      <w:r w:rsidRPr="00CB23A9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 xml:space="preserve">소프트웨어학과 </w:t>
      </w:r>
      <w:r w:rsidRPr="00CB23A9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201720715 </w:t>
      </w:r>
      <w:r w:rsidRPr="00CB23A9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>박주현</w:t>
      </w:r>
    </w:p>
    <w:p w:rsidR="00855982" w:rsidRPr="00CB23A9" w:rsidRDefault="00DE28E2" w:rsidP="00DE28E2">
      <w:pPr>
        <w:pStyle w:val="1"/>
        <w:numPr>
          <w:ilvl w:val="0"/>
          <w:numId w:val="30"/>
        </w:numPr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CB23A9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서론 </w:t>
      </w:r>
    </w:p>
    <w:p w:rsidR="00DE28E2" w:rsidRPr="00CB23A9" w:rsidRDefault="00DE28E2" w:rsidP="00DE28E2">
      <w:pPr>
        <w:pStyle w:val="af8"/>
        <w:numPr>
          <w:ilvl w:val="1"/>
          <w:numId w:val="30"/>
        </w:numPr>
        <w:ind w:leftChars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CB23A9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>개요</w:t>
      </w:r>
    </w:p>
    <w:p w:rsidR="00DE28E2" w:rsidRPr="00CB23A9" w:rsidRDefault="00D90F21" w:rsidP="00DE28E2">
      <w:pPr>
        <w:ind w:left="708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CB23A9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 xml:space="preserve"> </w:t>
      </w:r>
      <w:r w:rsidR="009023A2" w:rsidRPr="00CB23A9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 xml:space="preserve">이번 과제는 저번에 만든 </w:t>
      </w:r>
      <w:r w:rsidR="009023A2" w:rsidRPr="00CB23A9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lexical </w:t>
      </w:r>
      <w:r w:rsidR="009023A2" w:rsidRPr="00CB23A9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 xml:space="preserve">분석기를 바탕으로 먼저 </w:t>
      </w:r>
      <w:r w:rsidR="009023A2" w:rsidRPr="00CB23A9">
        <w:rPr>
          <w:rFonts w:ascii="Malgun Gothic Semilight" w:eastAsia="Malgun Gothic Semilight" w:hAnsi="Malgun Gothic Semilight" w:cs="Malgun Gothic Semilight"/>
          <w:sz w:val="20"/>
          <w:szCs w:val="20"/>
        </w:rPr>
        <w:t>token</w:t>
      </w:r>
      <w:r w:rsidR="009023A2" w:rsidRPr="00CB23A9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 xml:space="preserve">들을 </w:t>
      </w:r>
      <w:r w:rsidR="009023A2" w:rsidRPr="00CB23A9">
        <w:rPr>
          <w:rFonts w:ascii="Malgun Gothic Semilight" w:eastAsia="Malgun Gothic Semilight" w:hAnsi="Malgun Gothic Semilight" w:cs="Malgun Gothic Semilight"/>
          <w:sz w:val="20"/>
          <w:szCs w:val="20"/>
        </w:rPr>
        <w:t>token list</w:t>
      </w:r>
      <w:r w:rsidR="009023A2" w:rsidRPr="00CB23A9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 xml:space="preserve">에 저장하고 </w:t>
      </w:r>
      <w:r w:rsidR="009023A2" w:rsidRPr="00CB23A9">
        <w:rPr>
          <w:rFonts w:ascii="Malgun Gothic Semilight" w:eastAsia="Malgun Gothic Semilight" w:hAnsi="Malgun Gothic Semilight" w:cs="Malgun Gothic Semilight"/>
          <w:sz w:val="20"/>
          <w:szCs w:val="20"/>
        </w:rPr>
        <w:t>recursive descent parsing</w:t>
      </w:r>
      <w:r w:rsidR="009023A2" w:rsidRPr="00CB23A9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 xml:space="preserve">을 이용해 </w:t>
      </w:r>
      <w:r w:rsidR="009023A2" w:rsidRPr="00CB23A9">
        <w:rPr>
          <w:rFonts w:ascii="Malgun Gothic Semilight" w:eastAsia="Malgun Gothic Semilight" w:hAnsi="Malgun Gothic Semilight" w:cs="Malgun Gothic Semilight"/>
          <w:sz w:val="20"/>
          <w:szCs w:val="20"/>
        </w:rPr>
        <w:t>syntax tree</w:t>
      </w:r>
      <w:r w:rsidR="009023A2" w:rsidRPr="00CB23A9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>를 만든다.</w:t>
      </w:r>
      <w:r w:rsidR="009023A2" w:rsidRPr="00CB23A9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 </w:t>
      </w:r>
      <w:r w:rsidR="009023A2" w:rsidRPr="00CB23A9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 xml:space="preserve">이후 </w:t>
      </w:r>
      <w:r w:rsidR="009023A2" w:rsidRPr="00CB23A9">
        <w:rPr>
          <w:rFonts w:ascii="Malgun Gothic Semilight" w:eastAsia="Malgun Gothic Semilight" w:hAnsi="Malgun Gothic Semilight" w:cs="Malgun Gothic Semilight"/>
          <w:sz w:val="20"/>
          <w:szCs w:val="20"/>
        </w:rPr>
        <w:t>syntax tree</w:t>
      </w:r>
      <w:r w:rsidR="009023A2" w:rsidRPr="00CB23A9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>를 바탕으로 간단한 수식 인터프리터를 개발하는 것이다.</w:t>
      </w:r>
      <w:r w:rsidR="009023A2" w:rsidRPr="00CB23A9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 </w:t>
      </w:r>
    </w:p>
    <w:p w:rsidR="00DE28E2" w:rsidRPr="00CB23A9" w:rsidRDefault="00DE28E2" w:rsidP="00DE28E2">
      <w:pPr>
        <w:pStyle w:val="af8"/>
        <w:numPr>
          <w:ilvl w:val="1"/>
          <w:numId w:val="30"/>
        </w:numPr>
        <w:ind w:leftChars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CB23A9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>수식 계산기 설명</w:t>
      </w:r>
    </w:p>
    <w:p w:rsidR="009023A2" w:rsidRPr="00CB23A9" w:rsidRDefault="00DE28E2" w:rsidP="009023A2">
      <w:pPr>
        <w:ind w:left="708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CB23A9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>구현된 부분</w:t>
      </w:r>
      <w:r w:rsidRPr="00CB23A9">
        <w:rPr>
          <w:rFonts w:ascii="Malgun Gothic Semilight" w:eastAsia="Malgun Gothic Semilight" w:hAnsi="Malgun Gothic Semilight" w:cs="Malgun Gothic Semilight"/>
          <w:sz w:val="20"/>
          <w:szCs w:val="20"/>
        </w:rPr>
        <w:t>:</w:t>
      </w:r>
      <w:r w:rsidR="009023A2" w:rsidRPr="00CB23A9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 </w:t>
      </w:r>
    </w:p>
    <w:p w:rsidR="009023A2" w:rsidRPr="00CB23A9" w:rsidRDefault="009023A2" w:rsidP="009023A2">
      <w:pPr>
        <w:pStyle w:val="af8"/>
        <w:numPr>
          <w:ilvl w:val="0"/>
          <w:numId w:val="36"/>
        </w:numPr>
        <w:ind w:leftChars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CB23A9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>기본적인 수식</w:t>
      </w:r>
      <w:r w:rsidRPr="00CB23A9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 3+5</w:t>
      </w:r>
    </w:p>
    <w:p w:rsidR="009023A2" w:rsidRPr="00CB23A9" w:rsidRDefault="009023A2" w:rsidP="009023A2">
      <w:pPr>
        <w:pStyle w:val="af8"/>
        <w:numPr>
          <w:ilvl w:val="0"/>
          <w:numId w:val="36"/>
        </w:numPr>
        <w:ind w:leftChars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CB23A9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 xml:space="preserve">복잡한 수식 </w:t>
      </w:r>
      <w:r w:rsidRPr="00CB23A9">
        <w:rPr>
          <w:rFonts w:ascii="Malgun Gothic Semilight" w:eastAsia="Malgun Gothic Semilight" w:hAnsi="Malgun Gothic Semilight" w:cs="Malgun Gothic Semilight"/>
          <w:sz w:val="20"/>
          <w:szCs w:val="20"/>
        </w:rPr>
        <w:t>–(-2)+5*2</w:t>
      </w:r>
    </w:p>
    <w:p w:rsidR="009023A2" w:rsidRPr="00CB23A9" w:rsidRDefault="009023A2" w:rsidP="009023A2">
      <w:pPr>
        <w:pStyle w:val="af8"/>
        <w:numPr>
          <w:ilvl w:val="0"/>
          <w:numId w:val="36"/>
        </w:numPr>
        <w:ind w:leftChars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CB23A9">
        <w:rPr>
          <w:rFonts w:ascii="Malgun Gothic Semilight" w:eastAsia="Malgun Gothic Semilight" w:hAnsi="Malgun Gothic Semilight" w:cs="Malgun Gothic Semilight"/>
          <w:sz w:val="20"/>
          <w:szCs w:val="20"/>
        </w:rPr>
        <w:t>As</w:t>
      </w:r>
      <w:r w:rsidRPr="00CB23A9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>s</w:t>
      </w:r>
      <w:r w:rsidRPr="00CB23A9">
        <w:rPr>
          <w:rFonts w:ascii="Malgun Gothic Semilight" w:eastAsia="Malgun Gothic Semilight" w:hAnsi="Malgun Gothic Semilight" w:cs="Malgun Gothic Semilight"/>
          <w:sz w:val="20"/>
          <w:szCs w:val="20"/>
        </w:rPr>
        <w:t>ign</w:t>
      </w:r>
      <w:r w:rsidRPr="00CB23A9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 xml:space="preserve">을 통한 변수에 값 지정 </w:t>
      </w:r>
      <w:proofErr w:type="spellStart"/>
      <w:r w:rsidRPr="00CB23A9">
        <w:rPr>
          <w:rFonts w:ascii="Malgun Gothic Semilight" w:eastAsia="Malgun Gothic Semilight" w:hAnsi="Malgun Gothic Semilight" w:cs="Malgun Gothic Semilight"/>
          <w:sz w:val="20"/>
          <w:szCs w:val="20"/>
        </w:rPr>
        <w:t>val</w:t>
      </w:r>
      <w:proofErr w:type="spellEnd"/>
      <w:r w:rsidRPr="00CB23A9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 = 10</w:t>
      </w:r>
    </w:p>
    <w:p w:rsidR="00BA4609" w:rsidRDefault="005101D3" w:rsidP="00BA4609">
      <w:pPr>
        <w:pStyle w:val="af8"/>
        <w:numPr>
          <w:ilvl w:val="0"/>
          <w:numId w:val="36"/>
        </w:numPr>
        <w:ind w:leftChars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CB23A9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>이 외에도 기본적인 모든 수식은 구현.</w:t>
      </w:r>
    </w:p>
    <w:p w:rsidR="00BA4609" w:rsidRDefault="00BA4609" w:rsidP="00BA4609">
      <w:pPr>
        <w:pStyle w:val="af8"/>
        <w:numPr>
          <w:ilvl w:val="0"/>
          <w:numId w:val="36"/>
        </w:numPr>
        <w:ind w:leftChars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>주어진 오류 메시지 출력</w:t>
      </w:r>
    </w:p>
    <w:p w:rsidR="00BA4609" w:rsidRPr="00BA4609" w:rsidRDefault="00BA4609" w:rsidP="00BA4609">
      <w:pPr>
        <w:pStyle w:val="af8"/>
        <w:numPr>
          <w:ilvl w:val="0"/>
          <w:numId w:val="36"/>
        </w:numPr>
        <w:ind w:leftChars="0"/>
        <w:rPr>
          <w:rFonts w:ascii="Malgun Gothic Semilight" w:eastAsia="Malgun Gothic Semilight" w:hAnsi="Malgun Gothic Semilight" w:cs="Malgun Gothic Semilight" w:hint="eastAsia"/>
          <w:sz w:val="20"/>
          <w:szCs w:val="20"/>
        </w:rPr>
      </w:pPr>
      <w:r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Syntax tree </w:t>
      </w:r>
      <w:r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>구현</w:t>
      </w:r>
    </w:p>
    <w:p w:rsidR="00DE28E2" w:rsidRDefault="00DE28E2" w:rsidP="00DE28E2">
      <w:pPr>
        <w:ind w:left="708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CB23A9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>구현되지 않은 부분:</w:t>
      </w:r>
      <w:r w:rsidR="00353E73" w:rsidRPr="00CB23A9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 </w:t>
      </w:r>
    </w:p>
    <w:p w:rsidR="00BA4609" w:rsidRPr="00BA4609" w:rsidRDefault="00BA4609" w:rsidP="00BA4609">
      <w:pPr>
        <w:pStyle w:val="af8"/>
        <w:numPr>
          <w:ilvl w:val="0"/>
          <w:numId w:val="36"/>
        </w:numPr>
        <w:ind w:leftChars="0"/>
        <w:rPr>
          <w:rFonts w:ascii="Malgun Gothic Semilight" w:eastAsia="Malgun Gothic Semilight" w:hAnsi="Malgun Gothic Semilight" w:cs="Malgun Gothic Semilight" w:hint="eastAsia"/>
          <w:sz w:val="20"/>
          <w:szCs w:val="20"/>
        </w:rPr>
      </w:pPr>
      <w:r>
        <w:rPr>
          <w:rFonts w:ascii="Malgun Gothic Semilight" w:eastAsia="Malgun Gothic Semilight" w:hAnsi="Malgun Gothic Semilight" w:cs="Malgun Gothic Semilight"/>
          <w:sz w:val="20"/>
          <w:szCs w:val="20"/>
        </w:rPr>
        <w:t>Syntax tree</w:t>
      </w:r>
      <w:r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>의 출력</w:t>
      </w:r>
    </w:p>
    <w:p w:rsidR="005101D3" w:rsidRPr="00CB23A9" w:rsidRDefault="00982B7F" w:rsidP="005101D3">
      <w:pPr>
        <w:pStyle w:val="af8"/>
        <w:numPr>
          <w:ilvl w:val="0"/>
          <w:numId w:val="36"/>
        </w:numPr>
        <w:ind w:leftChars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>초기화된 변수</w:t>
      </w:r>
      <w:r w:rsidR="00BA4609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>(</w:t>
      </w:r>
      <w:r w:rsidR="00BA4609">
        <w:rPr>
          <w:rFonts w:ascii="Malgun Gothic Semilight" w:eastAsia="Malgun Gothic Semilight" w:hAnsi="Malgun Gothic Semilight" w:cs="Malgun Gothic Semilight"/>
          <w:sz w:val="20"/>
          <w:szCs w:val="20"/>
        </w:rPr>
        <w:t>a)</w:t>
      </w:r>
      <w:r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>에 초기화 되지 않은 변수</w:t>
      </w:r>
      <w:r w:rsidR="00BA4609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>(</w:t>
      </w:r>
      <w:r w:rsidR="00BA4609">
        <w:rPr>
          <w:rFonts w:ascii="Malgun Gothic Semilight" w:eastAsia="Malgun Gothic Semilight" w:hAnsi="Malgun Gothic Semilight" w:cs="Malgun Gothic Semilight"/>
          <w:sz w:val="20"/>
          <w:szCs w:val="20"/>
        </w:rPr>
        <w:t>b)</w:t>
      </w:r>
      <w:r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 xml:space="preserve">를 </w:t>
      </w:r>
      <w:r>
        <w:rPr>
          <w:rFonts w:ascii="Malgun Gothic Semilight" w:eastAsia="Malgun Gothic Semilight" w:hAnsi="Malgun Gothic Semilight" w:cs="Malgun Gothic Semilight"/>
          <w:sz w:val="20"/>
          <w:szCs w:val="20"/>
        </w:rPr>
        <w:t>assign</w:t>
      </w:r>
      <w:r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>해줄 경우</w:t>
      </w:r>
      <w:r w:rsidR="00BA4609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 </w:t>
      </w:r>
      <w:r w:rsidR="00BA4609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 xml:space="preserve">변수 </w:t>
      </w:r>
      <w:r w:rsidR="00BA4609">
        <w:rPr>
          <w:rFonts w:ascii="Malgun Gothic Semilight" w:eastAsia="Malgun Gothic Semilight" w:hAnsi="Malgun Gothic Semilight" w:cs="Malgun Gothic Semilight"/>
          <w:sz w:val="20"/>
          <w:szCs w:val="20"/>
        </w:rPr>
        <w:t>b</w:t>
      </w:r>
      <w:r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>에 대해 오류 메시지가 뜨</w:t>
      </w:r>
      <w:r w:rsidR="00BA4609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>고</w:t>
      </w:r>
      <w:r w:rsidR="005101D3" w:rsidRPr="00CB23A9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 xml:space="preserve"> </w:t>
      </w:r>
      <w:r w:rsidR="00BA4609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 xml:space="preserve">변수 a에 </w:t>
      </w:r>
      <w:r w:rsidR="00BA4609">
        <w:rPr>
          <w:rFonts w:ascii="Malgun Gothic Semilight" w:eastAsia="Malgun Gothic Semilight" w:hAnsi="Malgun Gothic Semilight" w:cs="Malgun Gothic Semilight"/>
          <w:sz w:val="20"/>
          <w:szCs w:val="20"/>
        </w:rPr>
        <w:t>b</w:t>
      </w:r>
      <w:r w:rsidR="00BA4609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>에 들어있던 쓰레기 값이 들어가게 된다.</w:t>
      </w:r>
    </w:p>
    <w:p w:rsidR="00BA4609" w:rsidRDefault="005101D3" w:rsidP="005101D3">
      <w:pPr>
        <w:pStyle w:val="af8"/>
        <w:numPr>
          <w:ilvl w:val="0"/>
          <w:numId w:val="36"/>
        </w:numPr>
        <w:ind w:leftChars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CB23A9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>멀티라인처리를 하지 못하였다.</w:t>
      </w:r>
    </w:p>
    <w:p w:rsidR="005101D3" w:rsidRPr="00BA4609" w:rsidRDefault="00BA4609" w:rsidP="00BA4609">
      <w:pPr>
        <w:rPr>
          <w:rFonts w:ascii="Malgun Gothic Semilight" w:eastAsia="Malgun Gothic Semilight" w:hAnsi="Malgun Gothic Semilight" w:cs="Malgun Gothic Semilight" w:hint="eastAsia"/>
          <w:sz w:val="20"/>
          <w:szCs w:val="20"/>
        </w:rPr>
      </w:pPr>
      <w:r>
        <w:rPr>
          <w:rFonts w:ascii="Malgun Gothic Semilight" w:eastAsia="Malgun Gothic Semilight" w:hAnsi="Malgun Gothic Semilight" w:cs="Malgun Gothic Semilight"/>
          <w:sz w:val="20"/>
          <w:szCs w:val="20"/>
        </w:rPr>
        <w:br w:type="page"/>
      </w:r>
    </w:p>
    <w:p w:rsidR="00DE28E2" w:rsidRPr="00CB23A9" w:rsidRDefault="00DE28E2" w:rsidP="00DE28E2">
      <w:pPr>
        <w:pStyle w:val="1"/>
        <w:numPr>
          <w:ilvl w:val="0"/>
          <w:numId w:val="30"/>
        </w:numPr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CB23A9">
        <w:rPr>
          <w:rFonts w:ascii="Malgun Gothic Semilight" w:eastAsia="Malgun Gothic Semilight" w:hAnsi="Malgun Gothic Semilight" w:cs="Malgun Gothic Semilight"/>
          <w:sz w:val="20"/>
          <w:szCs w:val="20"/>
        </w:rPr>
        <w:lastRenderedPageBreak/>
        <w:t>문제 분석</w:t>
      </w:r>
    </w:p>
    <w:p w:rsidR="00DE28E2" w:rsidRPr="00CB23A9" w:rsidRDefault="00DE28E2" w:rsidP="00DE28E2">
      <w:pPr>
        <w:pStyle w:val="af8"/>
        <w:numPr>
          <w:ilvl w:val="1"/>
          <w:numId w:val="30"/>
        </w:numPr>
        <w:ind w:leftChars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CB23A9">
        <w:rPr>
          <w:rFonts w:ascii="Malgun Gothic Semilight" w:eastAsia="Malgun Gothic Semilight" w:hAnsi="Malgun Gothic Semilight" w:cs="Malgun Gothic Semilight"/>
          <w:sz w:val="20"/>
          <w:szCs w:val="20"/>
        </w:rPr>
        <w:t>Gram</w:t>
      </w:r>
      <w:r w:rsidR="005424F7" w:rsidRPr="00CB23A9">
        <w:rPr>
          <w:rFonts w:ascii="Malgun Gothic Semilight" w:eastAsia="Malgun Gothic Semilight" w:hAnsi="Malgun Gothic Semilight" w:cs="Malgun Gothic Semilight"/>
          <w:sz w:val="20"/>
          <w:szCs w:val="20"/>
        </w:rPr>
        <w:t>ma</w:t>
      </w:r>
      <w:r w:rsidRPr="00CB23A9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r rule </w:t>
      </w:r>
      <w:r w:rsidRPr="00CB23A9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>분석</w:t>
      </w:r>
    </w:p>
    <w:tbl>
      <w:tblPr>
        <w:tblStyle w:val="af9"/>
        <w:tblW w:w="0" w:type="auto"/>
        <w:tblInd w:w="1101" w:type="dxa"/>
        <w:tblLook w:val="04A0" w:firstRow="1" w:lastRow="0" w:firstColumn="1" w:lastColumn="0" w:noHBand="0" w:noVBand="1"/>
      </w:tblPr>
      <w:tblGrid>
        <w:gridCol w:w="2632"/>
        <w:gridCol w:w="4313"/>
      </w:tblGrid>
      <w:tr w:rsidR="005424F7" w:rsidRPr="00CB23A9" w:rsidTr="00CB23A9">
        <w:trPr>
          <w:trHeight w:val="333"/>
        </w:trPr>
        <w:tc>
          <w:tcPr>
            <w:tcW w:w="2632" w:type="dxa"/>
          </w:tcPr>
          <w:p w:rsidR="005424F7" w:rsidRPr="00CB23A9" w:rsidRDefault="005424F7" w:rsidP="00CB23A9">
            <w:pPr>
              <w:jc w:val="center"/>
              <w:rPr>
                <w:rFonts w:ascii="Malgun Gothic Semilight" w:eastAsia="Malgun Gothic Semilight" w:hAnsi="Malgun Gothic Semilight" w:cs="Malgun Gothic Semilight"/>
                <w:b/>
                <w:color w:val="F07F09" w:themeColor="accent1"/>
                <w:szCs w:val="20"/>
              </w:rPr>
            </w:pPr>
            <w:r w:rsidRPr="00CB23A9">
              <w:rPr>
                <w:rFonts w:ascii="Malgun Gothic Semilight" w:eastAsia="Malgun Gothic Semilight" w:hAnsi="Malgun Gothic Semilight" w:cs="Malgun Gothic Semilight" w:hint="eastAsia"/>
                <w:b/>
                <w:color w:val="F07F09" w:themeColor="accent1"/>
                <w:szCs w:val="20"/>
              </w:rPr>
              <w:t>Rule</w:t>
            </w:r>
          </w:p>
        </w:tc>
        <w:tc>
          <w:tcPr>
            <w:tcW w:w="4313" w:type="dxa"/>
          </w:tcPr>
          <w:p w:rsidR="005424F7" w:rsidRPr="00CB23A9" w:rsidRDefault="005424F7" w:rsidP="00CB23A9">
            <w:pPr>
              <w:jc w:val="center"/>
              <w:rPr>
                <w:rFonts w:ascii="Malgun Gothic Semilight" w:eastAsia="Malgun Gothic Semilight" w:hAnsi="Malgun Gothic Semilight" w:cs="Malgun Gothic Semilight"/>
                <w:b/>
                <w:color w:val="F07F09" w:themeColor="accent1"/>
                <w:szCs w:val="20"/>
              </w:rPr>
            </w:pPr>
            <w:r w:rsidRPr="00CB23A9">
              <w:rPr>
                <w:rFonts w:ascii="Malgun Gothic Semilight" w:eastAsia="Malgun Gothic Semilight" w:hAnsi="Malgun Gothic Semilight" w:cs="Malgun Gothic Semilight" w:hint="eastAsia"/>
                <w:b/>
                <w:color w:val="F07F09" w:themeColor="accent1"/>
                <w:szCs w:val="20"/>
              </w:rPr>
              <w:t>설명</w:t>
            </w:r>
          </w:p>
        </w:tc>
      </w:tr>
      <w:tr w:rsidR="005424F7" w:rsidRPr="00CB23A9" w:rsidTr="00CB23A9">
        <w:trPr>
          <w:trHeight w:val="348"/>
        </w:trPr>
        <w:tc>
          <w:tcPr>
            <w:tcW w:w="2632" w:type="dxa"/>
          </w:tcPr>
          <w:p w:rsidR="005424F7" w:rsidRPr="00CB23A9" w:rsidRDefault="005424F7" w:rsidP="005C2620">
            <w:pPr>
              <w:jc w:val="center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B23A9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A -&gt; </w:t>
            </w:r>
            <w:proofErr w:type="spellStart"/>
            <w:r w:rsidRPr="00CB23A9">
              <w:rPr>
                <w:rFonts w:ascii="Malgun Gothic Semilight" w:eastAsia="Malgun Gothic Semilight" w:hAnsi="Malgun Gothic Semilight" w:cs="Malgun Gothic Semilight"/>
                <w:szCs w:val="20"/>
              </w:rPr>
              <w:t>idA</w:t>
            </w:r>
            <w:proofErr w:type="spellEnd"/>
            <w:r w:rsidRPr="00CB23A9">
              <w:rPr>
                <w:rFonts w:ascii="Malgun Gothic Semilight" w:eastAsia="Malgun Gothic Semilight" w:hAnsi="Malgun Gothic Semilight" w:cs="Malgun Gothic Semilight"/>
                <w:szCs w:val="20"/>
              </w:rPr>
              <w:t>’|F’T’E’</w:t>
            </w:r>
          </w:p>
        </w:tc>
        <w:tc>
          <w:tcPr>
            <w:tcW w:w="4313" w:type="dxa"/>
          </w:tcPr>
          <w:p w:rsidR="005424F7" w:rsidRPr="00CB23A9" w:rsidRDefault="005424F7" w:rsidP="005C2620">
            <w:pPr>
              <w:jc w:val="center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B23A9">
              <w:rPr>
                <w:rFonts w:ascii="Malgun Gothic Semilight" w:eastAsia="Malgun Gothic Semilight" w:hAnsi="Malgun Gothic Semilight" w:cs="Malgun Gothic Semilight"/>
                <w:szCs w:val="20"/>
              </w:rPr>
              <w:t>Id</w:t>
            </w:r>
            <w:r w:rsidRPr="00CB23A9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 xml:space="preserve">가 나오면 </w:t>
            </w:r>
            <w:r w:rsidRPr="00CB23A9">
              <w:rPr>
                <w:rFonts w:ascii="Malgun Gothic Semilight" w:eastAsia="Malgun Gothic Semilight" w:hAnsi="Malgun Gothic Semilight" w:cs="Malgun Gothic Semilight"/>
                <w:szCs w:val="20"/>
              </w:rPr>
              <w:t>A’</w:t>
            </w:r>
            <w:r w:rsidRPr="00CB23A9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를 부르고,</w:t>
            </w:r>
            <w:r w:rsidRPr="00CB23A9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</w:t>
            </w:r>
            <w:r w:rsidRPr="00CB23A9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 xml:space="preserve">아닐 경우 </w:t>
            </w:r>
            <w:r w:rsidRPr="00CB23A9">
              <w:rPr>
                <w:rFonts w:ascii="Malgun Gothic Semilight" w:eastAsia="Malgun Gothic Semilight" w:hAnsi="Malgun Gothic Semilight" w:cs="Malgun Gothic Semilight"/>
                <w:szCs w:val="20"/>
              </w:rPr>
              <w:t>F’T’E’</w:t>
            </w:r>
            <w:r w:rsidRPr="00CB23A9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를 차례로 확인한다</w:t>
            </w:r>
          </w:p>
        </w:tc>
      </w:tr>
      <w:tr w:rsidR="005424F7" w:rsidRPr="00CB23A9" w:rsidTr="00CB23A9">
        <w:trPr>
          <w:trHeight w:val="348"/>
        </w:trPr>
        <w:tc>
          <w:tcPr>
            <w:tcW w:w="2632" w:type="dxa"/>
          </w:tcPr>
          <w:p w:rsidR="005424F7" w:rsidRPr="00CB23A9" w:rsidRDefault="005424F7" w:rsidP="005C2620">
            <w:pPr>
              <w:ind w:firstLine="195"/>
              <w:jc w:val="center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B23A9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A</w:t>
            </w:r>
            <w:r w:rsidRPr="00CB23A9">
              <w:rPr>
                <w:rFonts w:ascii="Malgun Gothic Semilight" w:eastAsia="Malgun Gothic Semilight" w:hAnsi="Malgun Gothic Semilight" w:cs="Malgun Gothic Semilight"/>
                <w:szCs w:val="20"/>
              </w:rPr>
              <w:t>’ -&gt; =A|T’E’</w:t>
            </w:r>
          </w:p>
        </w:tc>
        <w:tc>
          <w:tcPr>
            <w:tcW w:w="4313" w:type="dxa"/>
          </w:tcPr>
          <w:p w:rsidR="005424F7" w:rsidRPr="00CB23A9" w:rsidRDefault="005424F7" w:rsidP="005C2620">
            <w:pPr>
              <w:jc w:val="center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B23A9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Assign(=)이 나오면</w:t>
            </w:r>
            <w:r w:rsidR="005101D3" w:rsidRPr="00CB23A9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 xml:space="preserve"> </w:t>
            </w:r>
            <w:r w:rsidR="005101D3" w:rsidRPr="00CB23A9">
              <w:rPr>
                <w:rFonts w:ascii="Malgun Gothic Semilight" w:eastAsia="Malgun Gothic Semilight" w:hAnsi="Malgun Gothic Semilight" w:cs="Malgun Gothic Semilight"/>
                <w:szCs w:val="20"/>
              </w:rPr>
              <w:t>A</w:t>
            </w:r>
            <w:r w:rsidR="005101D3" w:rsidRPr="00CB23A9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 xml:space="preserve">의 </w:t>
            </w:r>
            <w:r w:rsidR="005101D3" w:rsidRPr="00CB23A9">
              <w:rPr>
                <w:rFonts w:ascii="Malgun Gothic Semilight" w:eastAsia="Malgun Gothic Semilight" w:hAnsi="Malgun Gothic Semilight" w:cs="Malgun Gothic Semilight"/>
                <w:szCs w:val="20"/>
              </w:rPr>
              <w:t>tree</w:t>
            </w:r>
            <w:r w:rsidR="005101D3" w:rsidRPr="00CB23A9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를 리턴하고</w:t>
            </w:r>
            <w:r w:rsidRPr="00CB23A9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 xml:space="preserve">, 아니면 </w:t>
            </w:r>
            <w:r w:rsidRPr="00CB23A9">
              <w:rPr>
                <w:rFonts w:ascii="Malgun Gothic Semilight" w:eastAsia="Malgun Gothic Semilight" w:hAnsi="Malgun Gothic Semilight" w:cs="Malgun Gothic Semilight"/>
                <w:szCs w:val="20"/>
              </w:rPr>
              <w:t>T’E</w:t>
            </w:r>
            <w:r w:rsidR="005101D3" w:rsidRPr="00CB23A9">
              <w:rPr>
                <w:rFonts w:ascii="Malgun Gothic Semilight" w:eastAsia="Malgun Gothic Semilight" w:hAnsi="Malgun Gothic Semilight" w:cs="Malgun Gothic Semilight"/>
                <w:szCs w:val="20"/>
              </w:rPr>
              <w:t>’</w:t>
            </w:r>
            <w:r w:rsidR="005101D3" w:rsidRPr="00CB23A9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 xml:space="preserve">의 </w:t>
            </w:r>
            <w:r w:rsidR="005101D3" w:rsidRPr="00CB23A9">
              <w:rPr>
                <w:rFonts w:ascii="Malgun Gothic Semilight" w:eastAsia="Malgun Gothic Semilight" w:hAnsi="Malgun Gothic Semilight" w:cs="Malgun Gothic Semilight"/>
                <w:szCs w:val="20"/>
              </w:rPr>
              <w:t>tree</w:t>
            </w:r>
            <w:r w:rsidR="005101D3" w:rsidRPr="00CB23A9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 xml:space="preserve">를 </w:t>
            </w:r>
            <w:proofErr w:type="spellStart"/>
            <w:r w:rsidR="005101D3" w:rsidRPr="00CB23A9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리턴한다</w:t>
            </w:r>
            <w:proofErr w:type="spellEnd"/>
            <w:r w:rsidR="005101D3" w:rsidRPr="00CB23A9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.</w:t>
            </w:r>
          </w:p>
        </w:tc>
      </w:tr>
      <w:tr w:rsidR="005C2620" w:rsidRPr="00CB23A9" w:rsidTr="00CB23A9">
        <w:trPr>
          <w:trHeight w:val="348"/>
        </w:trPr>
        <w:tc>
          <w:tcPr>
            <w:tcW w:w="2632" w:type="dxa"/>
          </w:tcPr>
          <w:p w:rsidR="005C2620" w:rsidRPr="00CB23A9" w:rsidRDefault="005C2620" w:rsidP="005C2620">
            <w:pPr>
              <w:ind w:firstLine="195"/>
              <w:jc w:val="center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B23A9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E -&gt; TE'</w:t>
            </w:r>
          </w:p>
        </w:tc>
        <w:tc>
          <w:tcPr>
            <w:tcW w:w="4313" w:type="dxa"/>
          </w:tcPr>
          <w:p w:rsidR="005C2620" w:rsidRPr="00CB23A9" w:rsidRDefault="005C2620" w:rsidP="005C2620">
            <w:pPr>
              <w:jc w:val="center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B23A9">
              <w:rPr>
                <w:rFonts w:ascii="Malgun Gothic Semilight" w:eastAsia="Malgun Gothic Semilight" w:hAnsi="Malgun Gothic Semilight" w:cs="Malgun Gothic Semilight"/>
                <w:szCs w:val="20"/>
              </w:rPr>
              <w:t>E</w:t>
            </w:r>
            <w:r w:rsidRPr="00CB23A9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는</w:t>
            </w:r>
            <w:r w:rsidRPr="00CB23A9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</w:t>
            </w:r>
            <w:r w:rsidRPr="00CB23A9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덧셈</w:t>
            </w:r>
            <w:r w:rsidRPr="00CB23A9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, </w:t>
            </w:r>
            <w:r w:rsidRPr="00CB23A9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뺄셈</w:t>
            </w:r>
            <w:r w:rsidRPr="00CB23A9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</w:t>
            </w:r>
            <w:r w:rsidRPr="00CB23A9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연산으로</w:t>
            </w:r>
            <w:r w:rsidRPr="00CB23A9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</w:t>
            </w:r>
            <w:r w:rsidRPr="00CB23A9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순위가</w:t>
            </w:r>
            <w:r w:rsidRPr="00CB23A9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</w:t>
            </w:r>
            <w:r w:rsidRPr="00CB23A9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가장</w:t>
            </w:r>
            <w:r w:rsidRPr="00CB23A9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</w:t>
            </w:r>
            <w:r w:rsidRPr="00CB23A9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낮다</w:t>
            </w:r>
            <w:r w:rsidRPr="00CB23A9">
              <w:rPr>
                <w:rFonts w:ascii="Malgun Gothic Semilight" w:eastAsia="Malgun Gothic Semilight" w:hAnsi="Malgun Gothic Semilight" w:cs="Malgun Gothic Semilight"/>
                <w:szCs w:val="20"/>
              </w:rPr>
              <w:t>.</w:t>
            </w:r>
          </w:p>
        </w:tc>
      </w:tr>
      <w:tr w:rsidR="005C2620" w:rsidRPr="00CB23A9" w:rsidTr="00CB23A9">
        <w:trPr>
          <w:trHeight w:val="348"/>
        </w:trPr>
        <w:tc>
          <w:tcPr>
            <w:tcW w:w="2632" w:type="dxa"/>
          </w:tcPr>
          <w:p w:rsidR="005C2620" w:rsidRPr="00CB23A9" w:rsidRDefault="005C2620" w:rsidP="005C2620">
            <w:pPr>
              <w:ind w:firstLine="195"/>
              <w:jc w:val="center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B23A9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E'-&gt;+TE' | -TE' | epsilon</w:t>
            </w:r>
          </w:p>
        </w:tc>
        <w:tc>
          <w:tcPr>
            <w:tcW w:w="4313" w:type="dxa"/>
          </w:tcPr>
          <w:p w:rsidR="005101D3" w:rsidRPr="00CB23A9" w:rsidRDefault="005101D3" w:rsidP="005101D3">
            <w:pPr>
              <w:jc w:val="center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B23A9">
              <w:rPr>
                <w:rFonts w:ascii="Malgun Gothic Semilight" w:eastAsia="Malgun Gothic Semilight" w:hAnsi="Malgun Gothic Semilight" w:cs="Malgun Gothic Semilight"/>
                <w:szCs w:val="20"/>
              </w:rPr>
              <w:t>parameter</w:t>
            </w:r>
            <w:r w:rsidRPr="00CB23A9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로</w:t>
            </w:r>
            <w:r w:rsidRPr="00CB23A9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</w:t>
            </w:r>
            <w:r w:rsidRPr="00CB23A9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전달받은</w:t>
            </w:r>
            <w:r w:rsidRPr="00CB23A9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tree</w:t>
            </w:r>
            <w:r w:rsidRPr="00CB23A9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와</w:t>
            </w:r>
            <w:r w:rsidRPr="00CB23A9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F</w:t>
            </w:r>
            <w:r w:rsidRPr="00CB23A9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에서</w:t>
            </w:r>
            <w:r w:rsidRPr="00CB23A9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</w:t>
            </w:r>
            <w:r w:rsidRPr="00CB23A9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반환된</w:t>
            </w:r>
            <w:r w:rsidRPr="00CB23A9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tree</w:t>
            </w:r>
            <w:r w:rsidRPr="00CB23A9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를</w:t>
            </w:r>
            <w:r w:rsidRPr="00CB23A9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</w:t>
            </w:r>
            <w:r w:rsidRPr="00CB23A9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두</w:t>
            </w:r>
            <w:r w:rsidRPr="00CB23A9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child</w:t>
            </w:r>
            <w:r w:rsidRPr="00CB23A9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로</w:t>
            </w:r>
            <w:r w:rsidRPr="00CB23A9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</w:t>
            </w:r>
            <w:r w:rsidRPr="00CB23A9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한</w:t>
            </w:r>
            <w:r w:rsidRPr="00CB23A9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* </w:t>
            </w:r>
            <w:r w:rsidRPr="00CB23A9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노드</w:t>
            </w:r>
          </w:p>
          <w:p w:rsidR="005101D3" w:rsidRPr="00CB23A9" w:rsidRDefault="005101D3" w:rsidP="005101D3">
            <w:pPr>
              <w:jc w:val="center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B23A9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트리를</w:t>
            </w:r>
            <w:r w:rsidRPr="00CB23A9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</w:t>
            </w:r>
            <w:r w:rsidRPr="00CB23A9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만들어</w:t>
            </w:r>
            <w:r w:rsidRPr="00CB23A9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E’</w:t>
            </w:r>
            <w:r w:rsidRPr="00CB23A9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에</w:t>
            </w:r>
            <w:r w:rsidRPr="00CB23A9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parameter</w:t>
            </w:r>
            <w:r w:rsidRPr="00CB23A9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로</w:t>
            </w:r>
            <w:r w:rsidRPr="00CB23A9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</w:t>
            </w:r>
            <w:r w:rsidRPr="00CB23A9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전달</w:t>
            </w:r>
          </w:p>
          <w:p w:rsidR="005C2620" w:rsidRPr="00CB23A9" w:rsidRDefault="005101D3" w:rsidP="005101D3">
            <w:pPr>
              <w:jc w:val="center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proofErr w:type="spellStart"/>
            <w:r w:rsidRPr="00CB23A9">
              <w:rPr>
                <w:rFonts w:ascii="Malgun Gothic Semilight" w:eastAsia="Malgun Gothic Semilight" w:hAnsi="Malgun Gothic Semilight" w:cs="Malgun Gothic Semilight"/>
                <w:szCs w:val="20"/>
              </w:rPr>
              <w:t>rhs</w:t>
            </w:r>
            <w:proofErr w:type="spellEnd"/>
            <w:r w:rsidRPr="00CB23A9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E’</w:t>
            </w:r>
            <w:r w:rsidRPr="00CB23A9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이</w:t>
            </w:r>
            <w:r w:rsidRPr="00CB23A9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</w:t>
            </w:r>
            <w:r w:rsidRPr="00CB23A9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반환한</w:t>
            </w:r>
            <w:r w:rsidRPr="00CB23A9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tree</w:t>
            </w:r>
            <w:r w:rsidRPr="00CB23A9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를</w:t>
            </w:r>
            <w:r w:rsidRPr="00CB23A9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</w:t>
            </w:r>
            <w:r w:rsidRPr="00CB23A9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반환</w:t>
            </w:r>
          </w:p>
        </w:tc>
      </w:tr>
      <w:tr w:rsidR="005424F7" w:rsidRPr="00CB23A9" w:rsidTr="00CB23A9">
        <w:trPr>
          <w:trHeight w:val="348"/>
        </w:trPr>
        <w:tc>
          <w:tcPr>
            <w:tcW w:w="2632" w:type="dxa"/>
          </w:tcPr>
          <w:p w:rsidR="005424F7" w:rsidRPr="00CB23A9" w:rsidRDefault="005424F7" w:rsidP="005C2620">
            <w:pPr>
              <w:ind w:firstLine="195"/>
              <w:jc w:val="center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B23A9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T</w:t>
            </w:r>
            <w:r w:rsidRPr="00CB23A9">
              <w:rPr>
                <w:rFonts w:ascii="Malgun Gothic Semilight" w:eastAsia="Malgun Gothic Semilight" w:hAnsi="Malgun Gothic Semilight" w:cs="Malgun Gothic Semilight"/>
                <w:szCs w:val="20"/>
              </w:rPr>
              <w:t>-&gt; FT’</w:t>
            </w:r>
          </w:p>
        </w:tc>
        <w:tc>
          <w:tcPr>
            <w:tcW w:w="4313" w:type="dxa"/>
          </w:tcPr>
          <w:p w:rsidR="005101D3" w:rsidRPr="00CB23A9" w:rsidRDefault="005101D3" w:rsidP="005101D3">
            <w:pPr>
              <w:jc w:val="center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B23A9">
              <w:rPr>
                <w:rFonts w:ascii="Malgun Gothic Semilight" w:eastAsia="Malgun Gothic Semilight" w:hAnsi="Malgun Gothic Semilight" w:cs="Malgun Gothic Semilight"/>
                <w:szCs w:val="20"/>
              </w:rPr>
              <w:t>F</w:t>
            </w:r>
            <w:r w:rsidRPr="00CB23A9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가</w:t>
            </w:r>
            <w:r w:rsidRPr="00CB23A9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</w:t>
            </w:r>
            <w:r w:rsidRPr="00CB23A9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반환한</w:t>
            </w:r>
            <w:r w:rsidRPr="00CB23A9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tree</w:t>
            </w:r>
            <w:r w:rsidRPr="00CB23A9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를</w:t>
            </w:r>
            <w:r w:rsidRPr="00CB23A9">
              <w:rPr>
                <w:rFonts w:ascii="Malgun Gothic Semilight" w:eastAsia="Malgun Gothic Semilight" w:hAnsi="Malgun Gothic Semilight" w:cs="Malgun Gothic Semilight"/>
                <w:szCs w:val="20"/>
              </w:rPr>
              <w:t>T’</w:t>
            </w:r>
            <w:r w:rsidRPr="00CB23A9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의</w:t>
            </w:r>
            <w:r w:rsidRPr="00CB23A9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parameter</w:t>
            </w:r>
            <w:r w:rsidRPr="00CB23A9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로</w:t>
            </w:r>
            <w:r w:rsidRPr="00CB23A9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</w:t>
            </w:r>
            <w:r w:rsidRPr="00CB23A9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전달</w:t>
            </w:r>
          </w:p>
          <w:p w:rsidR="005424F7" w:rsidRPr="00CB23A9" w:rsidRDefault="005101D3" w:rsidP="005101D3">
            <w:pPr>
              <w:jc w:val="center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proofErr w:type="spellStart"/>
            <w:r w:rsidRPr="00CB23A9">
              <w:rPr>
                <w:rFonts w:ascii="Malgun Gothic Semilight" w:eastAsia="Malgun Gothic Semilight" w:hAnsi="Malgun Gothic Semilight" w:cs="Malgun Gothic Semilight"/>
                <w:szCs w:val="20"/>
              </w:rPr>
              <w:t>rhsT</w:t>
            </w:r>
            <w:proofErr w:type="spellEnd"/>
            <w:r w:rsidRPr="00CB23A9">
              <w:rPr>
                <w:rFonts w:ascii="Malgun Gothic Semilight" w:eastAsia="Malgun Gothic Semilight" w:hAnsi="Malgun Gothic Semilight" w:cs="Malgun Gothic Semilight"/>
                <w:szCs w:val="20"/>
              </w:rPr>
              <w:t>’</w:t>
            </w:r>
            <w:r w:rsidRPr="00CB23A9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이</w:t>
            </w:r>
            <w:r w:rsidRPr="00CB23A9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</w:t>
            </w:r>
            <w:r w:rsidRPr="00CB23A9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반환한</w:t>
            </w:r>
            <w:r w:rsidRPr="00CB23A9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tree</w:t>
            </w:r>
            <w:r w:rsidRPr="00CB23A9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를</w:t>
            </w:r>
            <w:r w:rsidRPr="00CB23A9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</w:t>
            </w:r>
            <w:r w:rsidRPr="00CB23A9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반환</w:t>
            </w:r>
          </w:p>
        </w:tc>
      </w:tr>
      <w:tr w:rsidR="005424F7" w:rsidRPr="00CB23A9" w:rsidTr="00CB23A9">
        <w:trPr>
          <w:trHeight w:val="333"/>
        </w:trPr>
        <w:tc>
          <w:tcPr>
            <w:tcW w:w="2632" w:type="dxa"/>
          </w:tcPr>
          <w:p w:rsidR="005424F7" w:rsidRPr="00CB23A9" w:rsidRDefault="005424F7" w:rsidP="005C2620">
            <w:pPr>
              <w:ind w:firstLine="195"/>
              <w:jc w:val="center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B23A9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T'-&gt;*FT' | /FT' | epsilon</w:t>
            </w:r>
          </w:p>
        </w:tc>
        <w:tc>
          <w:tcPr>
            <w:tcW w:w="4313" w:type="dxa"/>
          </w:tcPr>
          <w:p w:rsidR="005101D3" w:rsidRPr="00CB23A9" w:rsidRDefault="005101D3" w:rsidP="005101D3">
            <w:pPr>
              <w:jc w:val="center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B23A9">
              <w:rPr>
                <w:rFonts w:ascii="Malgun Gothic Semilight" w:eastAsia="Malgun Gothic Semilight" w:hAnsi="Malgun Gothic Semilight" w:cs="Malgun Gothic Semilight"/>
                <w:szCs w:val="20"/>
              </w:rPr>
              <w:t>parameter</w:t>
            </w:r>
            <w:r w:rsidRPr="00CB23A9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로</w:t>
            </w:r>
            <w:r w:rsidRPr="00CB23A9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</w:t>
            </w:r>
            <w:r w:rsidRPr="00CB23A9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전달받은</w:t>
            </w:r>
            <w:r w:rsidRPr="00CB23A9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tree</w:t>
            </w:r>
            <w:r w:rsidRPr="00CB23A9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와</w:t>
            </w:r>
            <w:r w:rsidRPr="00CB23A9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F</w:t>
            </w:r>
            <w:r w:rsidRPr="00CB23A9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에서</w:t>
            </w:r>
            <w:r w:rsidRPr="00CB23A9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</w:t>
            </w:r>
            <w:r w:rsidRPr="00CB23A9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반환된</w:t>
            </w:r>
            <w:r w:rsidRPr="00CB23A9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tree</w:t>
            </w:r>
            <w:r w:rsidRPr="00CB23A9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를</w:t>
            </w:r>
            <w:r w:rsidRPr="00CB23A9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</w:t>
            </w:r>
            <w:r w:rsidRPr="00CB23A9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두</w:t>
            </w:r>
            <w:r w:rsidRPr="00CB23A9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child</w:t>
            </w:r>
            <w:r w:rsidRPr="00CB23A9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로</w:t>
            </w:r>
            <w:r w:rsidRPr="00CB23A9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</w:t>
            </w:r>
            <w:r w:rsidRPr="00CB23A9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한</w:t>
            </w:r>
            <w:r w:rsidRPr="00CB23A9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* node</w:t>
            </w:r>
            <w:r w:rsidRPr="00CB23A9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를</w:t>
            </w:r>
          </w:p>
          <w:p w:rsidR="005101D3" w:rsidRPr="00CB23A9" w:rsidRDefault="005101D3" w:rsidP="005101D3">
            <w:pPr>
              <w:jc w:val="center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B23A9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만들어</w:t>
            </w:r>
            <w:r w:rsidRPr="00CB23A9">
              <w:rPr>
                <w:rFonts w:ascii="Malgun Gothic Semilight" w:eastAsia="Malgun Gothic Semilight" w:hAnsi="Malgun Gothic Semilight" w:cs="Malgun Gothic Semilight"/>
                <w:szCs w:val="20"/>
              </w:rPr>
              <w:t>T’</w:t>
            </w:r>
            <w:r w:rsidRPr="00CB23A9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에</w:t>
            </w:r>
            <w:r w:rsidRPr="00CB23A9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parameter</w:t>
            </w:r>
            <w:r w:rsidRPr="00CB23A9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로</w:t>
            </w:r>
            <w:r w:rsidRPr="00CB23A9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</w:t>
            </w:r>
            <w:r w:rsidRPr="00CB23A9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전달</w:t>
            </w:r>
          </w:p>
          <w:p w:rsidR="005424F7" w:rsidRPr="00CB23A9" w:rsidRDefault="005101D3" w:rsidP="005101D3">
            <w:pPr>
              <w:jc w:val="center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proofErr w:type="spellStart"/>
            <w:r w:rsidRPr="00CB23A9">
              <w:rPr>
                <w:rFonts w:ascii="Malgun Gothic Semilight" w:eastAsia="Malgun Gothic Semilight" w:hAnsi="Malgun Gothic Semilight" w:cs="Malgun Gothic Semilight"/>
                <w:szCs w:val="20"/>
              </w:rPr>
              <w:t>rhs</w:t>
            </w:r>
            <w:proofErr w:type="spellEnd"/>
            <w:r w:rsidRPr="00CB23A9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T’</w:t>
            </w:r>
            <w:r w:rsidRPr="00CB23A9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이</w:t>
            </w:r>
            <w:r w:rsidRPr="00CB23A9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</w:t>
            </w:r>
            <w:r w:rsidRPr="00CB23A9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반환한</w:t>
            </w:r>
            <w:r w:rsidRPr="00CB23A9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tree</w:t>
            </w:r>
            <w:r w:rsidRPr="00CB23A9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를</w:t>
            </w:r>
            <w:r w:rsidRPr="00CB23A9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</w:t>
            </w:r>
            <w:r w:rsidRPr="00CB23A9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반환</w:t>
            </w:r>
          </w:p>
        </w:tc>
      </w:tr>
      <w:tr w:rsidR="005424F7" w:rsidRPr="00CB23A9" w:rsidTr="00CB23A9">
        <w:trPr>
          <w:trHeight w:val="348"/>
        </w:trPr>
        <w:tc>
          <w:tcPr>
            <w:tcW w:w="2632" w:type="dxa"/>
          </w:tcPr>
          <w:p w:rsidR="005424F7" w:rsidRPr="00CB23A9" w:rsidRDefault="005424F7" w:rsidP="005C2620">
            <w:pPr>
              <w:ind w:firstLine="195"/>
              <w:jc w:val="center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B23A9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F -&gt; id</w:t>
            </w:r>
          </w:p>
        </w:tc>
        <w:tc>
          <w:tcPr>
            <w:tcW w:w="4313" w:type="dxa"/>
          </w:tcPr>
          <w:p w:rsidR="005424F7" w:rsidRPr="00CB23A9" w:rsidRDefault="005424F7" w:rsidP="005C2620">
            <w:pPr>
              <w:jc w:val="center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B23A9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F는i</w:t>
            </w:r>
            <w:r w:rsidRPr="00CB23A9">
              <w:rPr>
                <w:rFonts w:ascii="Malgun Gothic Semilight" w:eastAsia="Malgun Gothic Semilight" w:hAnsi="Malgun Gothic Semilight" w:cs="Malgun Gothic Semilight"/>
                <w:szCs w:val="20"/>
              </w:rPr>
              <w:t>d</w:t>
            </w:r>
            <w:r w:rsidR="005101D3" w:rsidRPr="00CB23A9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 xml:space="preserve"> 단말 </w:t>
            </w:r>
            <w:r w:rsidR="005101D3" w:rsidRPr="00CB23A9">
              <w:rPr>
                <w:rFonts w:ascii="Malgun Gothic Semilight" w:eastAsia="Malgun Gothic Semilight" w:hAnsi="Malgun Gothic Semilight" w:cs="Malgun Gothic Semilight"/>
                <w:szCs w:val="20"/>
              </w:rPr>
              <w:t>node</w:t>
            </w:r>
            <w:r w:rsidR="005101D3" w:rsidRPr="00CB23A9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 xml:space="preserve">를 만들어 </w:t>
            </w:r>
            <w:r w:rsidR="005101D3" w:rsidRPr="00CB23A9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return </w:t>
            </w:r>
            <w:r w:rsidR="005101D3" w:rsidRPr="00CB23A9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한다.</w:t>
            </w:r>
          </w:p>
        </w:tc>
      </w:tr>
      <w:tr w:rsidR="005101D3" w:rsidRPr="00CB23A9" w:rsidTr="00CB23A9">
        <w:trPr>
          <w:trHeight w:val="348"/>
        </w:trPr>
        <w:tc>
          <w:tcPr>
            <w:tcW w:w="2632" w:type="dxa"/>
          </w:tcPr>
          <w:p w:rsidR="005101D3" w:rsidRPr="00CB23A9" w:rsidRDefault="005101D3" w:rsidP="005C2620">
            <w:pPr>
              <w:ind w:firstLine="195"/>
              <w:jc w:val="center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B23A9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 xml:space="preserve">F -&gt; </w:t>
            </w:r>
            <w:r w:rsidRPr="00CB23A9">
              <w:rPr>
                <w:rFonts w:ascii="Malgun Gothic Semilight" w:eastAsia="Malgun Gothic Semilight" w:hAnsi="Malgun Gothic Semilight" w:cs="Malgun Gothic Semilight"/>
                <w:szCs w:val="20"/>
              </w:rPr>
              <w:t>F’</w:t>
            </w:r>
          </w:p>
        </w:tc>
        <w:tc>
          <w:tcPr>
            <w:tcW w:w="4313" w:type="dxa"/>
          </w:tcPr>
          <w:p w:rsidR="005101D3" w:rsidRPr="00CB23A9" w:rsidRDefault="005101D3" w:rsidP="005C2620">
            <w:pPr>
              <w:jc w:val="center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B23A9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F</w:t>
            </w:r>
            <w:r w:rsidRPr="00CB23A9">
              <w:rPr>
                <w:rFonts w:ascii="Malgun Gothic Semilight" w:eastAsia="Malgun Gothic Semilight" w:hAnsi="Malgun Gothic Semilight" w:cs="Malgun Gothic Semilight"/>
                <w:szCs w:val="20"/>
              </w:rPr>
              <w:t>’</w:t>
            </w:r>
            <w:r w:rsidRPr="00CB23A9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 xml:space="preserve">가 반환한 </w:t>
            </w:r>
            <w:r w:rsidRPr="00CB23A9">
              <w:rPr>
                <w:rFonts w:ascii="Malgun Gothic Semilight" w:eastAsia="Malgun Gothic Semilight" w:hAnsi="Malgun Gothic Semilight" w:cs="Malgun Gothic Semilight"/>
                <w:szCs w:val="20"/>
              </w:rPr>
              <w:t>tree</w:t>
            </w:r>
            <w:r w:rsidRPr="00CB23A9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 xml:space="preserve">를 </w:t>
            </w:r>
            <w:r w:rsidRPr="00CB23A9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return </w:t>
            </w:r>
            <w:r w:rsidRPr="00CB23A9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받는다.</w:t>
            </w:r>
          </w:p>
        </w:tc>
      </w:tr>
      <w:tr w:rsidR="005424F7" w:rsidRPr="00CB23A9" w:rsidTr="00CB23A9">
        <w:trPr>
          <w:trHeight w:val="348"/>
        </w:trPr>
        <w:tc>
          <w:tcPr>
            <w:tcW w:w="2632" w:type="dxa"/>
          </w:tcPr>
          <w:p w:rsidR="005424F7" w:rsidRPr="00CB23A9" w:rsidRDefault="005424F7" w:rsidP="005C2620">
            <w:pPr>
              <w:ind w:firstLine="195"/>
              <w:jc w:val="center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B23A9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F</w:t>
            </w:r>
            <w:r w:rsidRPr="00CB23A9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’-&gt; </w:t>
            </w:r>
            <w:r w:rsidRPr="00CB23A9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(E)</w:t>
            </w:r>
            <w:r w:rsidRPr="00CB23A9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| </w:t>
            </w:r>
            <w:r w:rsidRPr="00CB23A9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-F | INT | FLOAT</w:t>
            </w:r>
          </w:p>
        </w:tc>
        <w:tc>
          <w:tcPr>
            <w:tcW w:w="4313" w:type="dxa"/>
          </w:tcPr>
          <w:p w:rsidR="005424F7" w:rsidRPr="00CB23A9" w:rsidRDefault="005424F7" w:rsidP="005C2620">
            <w:pPr>
              <w:jc w:val="center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B23A9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(</w:t>
            </w:r>
            <w:r w:rsidRPr="00CB23A9">
              <w:rPr>
                <w:rFonts w:ascii="Malgun Gothic Semilight" w:eastAsia="Malgun Gothic Semilight" w:hAnsi="Malgun Gothic Semilight" w:cs="Malgun Gothic Semilight"/>
                <w:szCs w:val="20"/>
              </w:rPr>
              <w:t>)</w:t>
            </w:r>
            <w:r w:rsidRPr="00CB23A9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,</w:t>
            </w:r>
            <w:r w:rsidRPr="00CB23A9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-, int, float, int</w:t>
            </w:r>
            <w:r w:rsidR="005101D3" w:rsidRPr="00CB23A9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노드</w:t>
            </w:r>
            <w:r w:rsidRPr="00CB23A9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를 반환한다.</w:t>
            </w:r>
          </w:p>
        </w:tc>
      </w:tr>
    </w:tbl>
    <w:p w:rsidR="00CB23A9" w:rsidRPr="00CB23A9" w:rsidRDefault="00CB23A9" w:rsidP="004F18F7">
      <w:pPr>
        <w:pStyle w:val="af8"/>
        <w:numPr>
          <w:ilvl w:val="1"/>
          <w:numId w:val="30"/>
        </w:numPr>
        <w:ind w:leftChars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CB23A9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Grammar rule </w:t>
      </w:r>
      <w:r w:rsidRPr="00CB23A9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>분석</w:t>
      </w:r>
    </w:p>
    <w:p w:rsidR="004F18F7" w:rsidRPr="00CB23A9" w:rsidRDefault="004F18F7" w:rsidP="00CB23A9">
      <w:pPr>
        <w:pStyle w:val="af8"/>
        <w:ind w:leftChars="0" w:left="112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CB23A9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>이때 제공받은 g</w:t>
      </w:r>
      <w:r w:rsidRPr="00CB23A9">
        <w:rPr>
          <w:rFonts w:ascii="Malgun Gothic Semilight" w:eastAsia="Malgun Gothic Semilight" w:hAnsi="Malgun Gothic Semilight" w:cs="Malgun Gothic Semilight"/>
          <w:sz w:val="20"/>
          <w:szCs w:val="20"/>
        </w:rPr>
        <w:t>rammar</w:t>
      </w:r>
      <w:r w:rsidRPr="00CB23A9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>을 처음 그대로 사용하지 않았다.</w:t>
      </w:r>
    </w:p>
    <w:p w:rsidR="00CB23A9" w:rsidRPr="00CB23A9" w:rsidRDefault="004F18F7" w:rsidP="00CB23A9">
      <w:pPr>
        <w:ind w:firstLineChars="600" w:firstLine="120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CB23A9">
        <w:rPr>
          <w:noProof/>
          <w:sz w:val="20"/>
          <w:szCs w:val="20"/>
        </w:rPr>
        <w:drawing>
          <wp:inline distT="0" distB="0" distL="0" distR="0" wp14:anchorId="0C6E9FBC" wp14:editId="2EFCAB3E">
            <wp:extent cx="4829175" cy="16859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23A9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 </w:t>
      </w:r>
    </w:p>
    <w:p w:rsidR="00CB23A9" w:rsidRPr="00CB23A9" w:rsidRDefault="004F18F7" w:rsidP="00CB23A9">
      <w:pPr>
        <w:ind w:firstLineChars="600" w:firstLine="120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CB23A9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 xml:space="preserve">위의 사진이 처음 주어진 </w:t>
      </w:r>
      <w:r w:rsidRPr="00CB23A9">
        <w:rPr>
          <w:rFonts w:ascii="Malgun Gothic Semilight" w:eastAsia="Malgun Gothic Semilight" w:hAnsi="Malgun Gothic Semilight" w:cs="Malgun Gothic Semilight"/>
          <w:sz w:val="20"/>
          <w:szCs w:val="20"/>
        </w:rPr>
        <w:t>grammar</w:t>
      </w:r>
      <w:r w:rsidRPr="00CB23A9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 xml:space="preserve">인데 </w:t>
      </w:r>
      <w:r w:rsidRPr="00CB23A9">
        <w:rPr>
          <w:rFonts w:ascii="Malgun Gothic Semilight" w:eastAsia="Malgun Gothic Semilight" w:hAnsi="Malgun Gothic Semilight" w:cs="Malgun Gothic Semilight"/>
          <w:sz w:val="20"/>
          <w:szCs w:val="20"/>
        </w:rPr>
        <w:t>a=3</w:t>
      </w:r>
      <w:r w:rsidRPr="00CB23A9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>이라는 입력이 주어질 경우 문제가 생긴다.</w:t>
      </w:r>
    </w:p>
    <w:p w:rsidR="00CB23A9" w:rsidRPr="00CB23A9" w:rsidRDefault="00CB23A9" w:rsidP="00CB23A9">
      <w:pPr>
        <w:ind w:firstLineChars="600" w:firstLine="120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CB23A9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>A</w:t>
      </w:r>
      <w:r w:rsidRPr="00CB23A9">
        <w:rPr>
          <w:rFonts w:ascii="Malgun Gothic Semilight" w:eastAsia="Malgun Gothic Semilight" w:hAnsi="Malgun Gothic Semilight" w:cs="Malgun Gothic Semilight"/>
          <w:sz w:val="20"/>
          <w:szCs w:val="20"/>
        </w:rPr>
        <w:t>-&gt;id=A</w:t>
      </w:r>
      <w:r w:rsidRPr="00CB23A9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 xml:space="preserve">에서의 </w:t>
      </w:r>
      <w:r w:rsidRPr="00CB23A9">
        <w:rPr>
          <w:rFonts w:ascii="Malgun Gothic Semilight" w:eastAsia="Malgun Gothic Semilight" w:hAnsi="Malgun Gothic Semilight" w:cs="Malgun Gothic Semilight"/>
          <w:sz w:val="20"/>
          <w:szCs w:val="20"/>
        </w:rPr>
        <w:t>id</w:t>
      </w:r>
      <w:r w:rsidRPr="00CB23A9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 xml:space="preserve">와 </w:t>
      </w:r>
      <w:r w:rsidRPr="00CB23A9">
        <w:rPr>
          <w:rFonts w:ascii="Malgun Gothic Semilight" w:eastAsia="Malgun Gothic Semilight" w:hAnsi="Malgun Gothic Semilight" w:cs="Malgun Gothic Semilight"/>
          <w:sz w:val="20"/>
          <w:szCs w:val="20"/>
        </w:rPr>
        <w:t>F-&gt;</w:t>
      </w:r>
      <w:r w:rsidRPr="00CB23A9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>i</w:t>
      </w:r>
      <w:r w:rsidRPr="00CB23A9">
        <w:rPr>
          <w:rFonts w:ascii="Malgun Gothic Semilight" w:eastAsia="Malgun Gothic Semilight" w:hAnsi="Malgun Gothic Semilight" w:cs="Malgun Gothic Semilight"/>
          <w:sz w:val="20"/>
          <w:szCs w:val="20"/>
        </w:rPr>
        <w:t>d</w:t>
      </w:r>
      <w:r w:rsidRPr="00CB23A9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 xml:space="preserve">에서의 </w:t>
      </w:r>
      <w:r w:rsidRPr="00CB23A9">
        <w:rPr>
          <w:rFonts w:ascii="Malgun Gothic Semilight" w:eastAsia="Malgun Gothic Semilight" w:hAnsi="Malgun Gothic Semilight" w:cs="Malgun Gothic Semilight"/>
          <w:sz w:val="20"/>
          <w:szCs w:val="20"/>
        </w:rPr>
        <w:t>id</w:t>
      </w:r>
      <w:r w:rsidRPr="00CB23A9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>가 충돌이 생긴다.</w:t>
      </w:r>
      <w:r w:rsidRPr="00CB23A9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 </w:t>
      </w:r>
      <w:r w:rsidRPr="00CB23A9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 xml:space="preserve">따라서 위에 정의한 </w:t>
      </w:r>
      <w:r w:rsidRPr="00CB23A9">
        <w:rPr>
          <w:rFonts w:ascii="Malgun Gothic Semilight" w:eastAsia="Malgun Gothic Semilight" w:hAnsi="Malgun Gothic Semilight" w:cs="Malgun Gothic Semilight"/>
          <w:sz w:val="20"/>
          <w:szCs w:val="20"/>
        </w:rPr>
        <w:t>gramm</w:t>
      </w:r>
      <w:r w:rsidRPr="00CB23A9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>a</w:t>
      </w:r>
      <w:r w:rsidRPr="00CB23A9">
        <w:rPr>
          <w:rFonts w:ascii="Malgun Gothic Semilight" w:eastAsia="Malgun Gothic Semilight" w:hAnsi="Malgun Gothic Semilight" w:cs="Malgun Gothic Semilight"/>
          <w:sz w:val="20"/>
          <w:szCs w:val="20"/>
        </w:rPr>
        <w:t>r</w:t>
      </w:r>
    </w:p>
    <w:p w:rsidR="004F18F7" w:rsidRDefault="00CB23A9" w:rsidP="00CB23A9">
      <w:pPr>
        <w:ind w:firstLineChars="600" w:firstLine="120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CB23A9">
        <w:rPr>
          <w:rFonts w:ascii="Malgun Gothic Semilight" w:eastAsia="Malgun Gothic Semilight" w:hAnsi="Malgun Gothic Semilight" w:cs="Malgun Gothic Semilight"/>
          <w:sz w:val="20"/>
          <w:szCs w:val="20"/>
        </w:rPr>
        <w:t>rule</w:t>
      </w:r>
      <w:r w:rsidRPr="00CB23A9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>로 고쳐 진행하였다.</w:t>
      </w:r>
    </w:p>
    <w:p w:rsidR="00BA4609" w:rsidRPr="00CB23A9" w:rsidRDefault="00BA4609" w:rsidP="00CB23A9">
      <w:pPr>
        <w:ind w:firstLineChars="600" w:firstLine="1200"/>
        <w:rPr>
          <w:rFonts w:ascii="Malgun Gothic Semilight" w:eastAsia="Malgun Gothic Semilight" w:hAnsi="Malgun Gothic Semilight" w:cs="Malgun Gothic Semilight"/>
          <w:sz w:val="20"/>
          <w:szCs w:val="20"/>
        </w:rPr>
      </w:pPr>
    </w:p>
    <w:p w:rsidR="00DE28E2" w:rsidRPr="00CB23A9" w:rsidRDefault="00DE28E2" w:rsidP="00CB23A9">
      <w:pPr>
        <w:pStyle w:val="af8"/>
        <w:numPr>
          <w:ilvl w:val="1"/>
          <w:numId w:val="30"/>
        </w:numPr>
        <w:ind w:leftChars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CB23A9">
        <w:rPr>
          <w:rFonts w:ascii="Malgun Gothic Semilight" w:eastAsia="Malgun Gothic Semilight" w:hAnsi="Malgun Gothic Semilight" w:cs="Malgun Gothic Semilight"/>
          <w:sz w:val="20"/>
          <w:szCs w:val="20"/>
        </w:rPr>
        <w:lastRenderedPageBreak/>
        <w:t>Recursive-descent parsing</w:t>
      </w:r>
      <w:r w:rsidRPr="00CB23A9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>을 이용한 수식 계산기의 기본 개념</w:t>
      </w:r>
    </w:p>
    <w:p w:rsidR="004F18F7" w:rsidRPr="00CB23A9" w:rsidRDefault="004F18F7" w:rsidP="00BA4609">
      <w:pPr>
        <w:ind w:left="760" w:firstLineChars="100" w:firstLine="20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CB23A9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>먼저 s</w:t>
      </w:r>
      <w:r w:rsidRPr="00CB23A9">
        <w:rPr>
          <w:rFonts w:ascii="Malgun Gothic Semilight" w:eastAsia="Malgun Gothic Semilight" w:hAnsi="Malgun Gothic Semilight" w:cs="Malgun Gothic Semilight"/>
          <w:sz w:val="20"/>
          <w:szCs w:val="20"/>
        </w:rPr>
        <w:t>yntax analysis</w:t>
      </w:r>
      <w:r w:rsidRPr="00CB23A9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>란 어휘 분석 과정에서 인식된 합성 문자 토큰의 그룹을 단위로 하여 구문의 타당성을 검사하는 과정이다.</w:t>
      </w:r>
      <w:r w:rsidRPr="00CB23A9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 </w:t>
      </w:r>
      <w:r w:rsidRPr="00CB23A9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 xml:space="preserve">과제의 기본 조건은 </w:t>
      </w:r>
      <w:r w:rsidR="005424F7" w:rsidRPr="00CB23A9">
        <w:rPr>
          <w:rFonts w:ascii="Malgun Gothic Semilight" w:eastAsia="Malgun Gothic Semilight" w:hAnsi="Malgun Gothic Semilight" w:cs="Malgun Gothic Semilight"/>
          <w:sz w:val="20"/>
          <w:szCs w:val="20"/>
        </w:rPr>
        <w:t>Recursive-descent parsing</w:t>
      </w:r>
      <w:r w:rsidR="005424F7" w:rsidRPr="00CB23A9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>은</w:t>
      </w:r>
      <w:r w:rsidR="005424F7" w:rsidRPr="00CB23A9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 top-down</w:t>
      </w:r>
      <w:r w:rsidR="005424F7" w:rsidRPr="00CB23A9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>형식의</w:t>
      </w:r>
      <w:r w:rsidR="005424F7" w:rsidRPr="00CB23A9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 parsing</w:t>
      </w:r>
      <w:r w:rsidR="005424F7" w:rsidRPr="00CB23A9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>이다</w:t>
      </w:r>
      <w:r w:rsidR="005424F7" w:rsidRPr="00CB23A9">
        <w:rPr>
          <w:rFonts w:ascii="Malgun Gothic Semilight" w:eastAsia="Malgun Gothic Semilight" w:hAnsi="Malgun Gothic Semilight" w:cs="Malgun Gothic Semilight"/>
          <w:sz w:val="20"/>
          <w:szCs w:val="20"/>
        </w:rPr>
        <w:t>.</w:t>
      </w:r>
      <w:r w:rsidR="006A3D19" w:rsidRPr="00CB23A9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 </w:t>
      </w:r>
      <w:r w:rsidRPr="00CB23A9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 xml:space="preserve">주어진 문법의 출발문자인 A로부터 시작한다. 즉 문장을 좌측에서 우측으로 한 </w:t>
      </w:r>
      <w:proofErr w:type="spellStart"/>
      <w:r w:rsidRPr="00CB23A9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>문자씩</w:t>
      </w:r>
      <w:proofErr w:type="spellEnd"/>
      <w:r w:rsidRPr="00CB23A9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 xml:space="preserve"> 읽고 이를 </w:t>
      </w:r>
      <w:r w:rsidRPr="00CB23A9">
        <w:rPr>
          <w:rFonts w:ascii="Malgun Gothic Semilight" w:eastAsia="Malgun Gothic Semilight" w:hAnsi="Malgun Gothic Semilight" w:cs="Malgun Gothic Semilight"/>
          <w:sz w:val="20"/>
          <w:szCs w:val="20"/>
        </w:rPr>
        <w:t>leftmost derivation</w:t>
      </w:r>
      <w:r w:rsidRPr="00CB23A9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>을 거쳐 구문을 분석한다.</w:t>
      </w:r>
      <w:r w:rsidRPr="00CB23A9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 </w:t>
      </w:r>
    </w:p>
    <w:p w:rsidR="006A3D19" w:rsidRPr="00CB23A9" w:rsidRDefault="006A3D19" w:rsidP="00BA4609">
      <w:pPr>
        <w:ind w:left="760" w:firstLineChars="100" w:firstLine="20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CB23A9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>먼저 덧셈과 뺄셈의 경우</w:t>
      </w:r>
      <w:r w:rsidRPr="00CB23A9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, </w:t>
      </w:r>
      <w:r w:rsidRPr="00CB23A9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 xml:space="preserve">트리를 만들 때 뒤의 </w:t>
      </w:r>
      <w:r w:rsidRPr="00CB23A9">
        <w:rPr>
          <w:rFonts w:ascii="Malgun Gothic Semilight" w:eastAsia="Malgun Gothic Semilight" w:hAnsi="Malgun Gothic Semilight" w:cs="Malgun Gothic Semilight"/>
          <w:sz w:val="20"/>
          <w:szCs w:val="20"/>
        </w:rPr>
        <w:t>term</w:t>
      </w:r>
      <w:r w:rsidRPr="00CB23A9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 xml:space="preserve">을 하나 더 보고 </w:t>
      </w:r>
      <w:r w:rsidRPr="00CB23A9">
        <w:rPr>
          <w:rFonts w:ascii="Malgun Gothic Semilight" w:eastAsia="Malgun Gothic Semilight" w:hAnsi="Malgun Gothic Semilight" w:cs="Malgun Gothic Semilight"/>
          <w:sz w:val="20"/>
          <w:szCs w:val="20"/>
        </w:rPr>
        <w:t>operator</w:t>
      </w:r>
      <w:r w:rsidRPr="00CB23A9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 xml:space="preserve">를 두 </w:t>
      </w:r>
      <w:r w:rsidRPr="00CB23A9">
        <w:rPr>
          <w:rFonts w:ascii="Malgun Gothic Semilight" w:eastAsia="Malgun Gothic Semilight" w:hAnsi="Malgun Gothic Semilight" w:cs="Malgun Gothic Semilight"/>
          <w:sz w:val="20"/>
          <w:szCs w:val="20"/>
        </w:rPr>
        <w:t>term</w:t>
      </w:r>
      <w:r w:rsidRPr="00CB23A9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 xml:space="preserve">의 </w:t>
      </w:r>
      <w:r w:rsidRPr="00CB23A9">
        <w:rPr>
          <w:rFonts w:ascii="Malgun Gothic Semilight" w:eastAsia="Malgun Gothic Semilight" w:hAnsi="Malgun Gothic Semilight" w:cs="Malgun Gothic Semilight"/>
          <w:sz w:val="20"/>
          <w:szCs w:val="20"/>
        </w:rPr>
        <w:t>root</w:t>
      </w:r>
      <w:r w:rsidRPr="00CB23A9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>로 삼는다.</w:t>
      </w:r>
      <w:r w:rsidRPr="00CB23A9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 </w:t>
      </w:r>
      <w:r w:rsidRPr="00CB23A9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 xml:space="preserve">곱셈과 나눗셈의 경우엔 제일 최근의 </w:t>
      </w:r>
      <w:r w:rsidRPr="00CB23A9">
        <w:rPr>
          <w:rFonts w:ascii="Malgun Gothic Semilight" w:eastAsia="Malgun Gothic Semilight" w:hAnsi="Malgun Gothic Semilight" w:cs="Malgun Gothic Semilight"/>
          <w:sz w:val="20"/>
          <w:szCs w:val="20"/>
        </w:rPr>
        <w:t>term</w:t>
      </w:r>
      <w:r w:rsidRPr="00CB23A9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 xml:space="preserve">의 값을 해당 </w:t>
      </w:r>
      <w:r w:rsidRPr="00CB23A9">
        <w:rPr>
          <w:rFonts w:ascii="Malgun Gothic Semilight" w:eastAsia="Malgun Gothic Semilight" w:hAnsi="Malgun Gothic Semilight" w:cs="Malgun Gothic Semilight"/>
          <w:sz w:val="20"/>
          <w:szCs w:val="20"/>
        </w:rPr>
        <w:t>operator</w:t>
      </w:r>
      <w:r w:rsidRPr="00CB23A9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>의 왼쪽 자식으로 삼고,</w:t>
      </w:r>
      <w:r w:rsidRPr="00CB23A9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 </w:t>
      </w:r>
      <w:r w:rsidRPr="00CB23A9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 xml:space="preserve">다음 </w:t>
      </w:r>
      <w:r w:rsidRPr="00CB23A9">
        <w:rPr>
          <w:rFonts w:ascii="Malgun Gothic Semilight" w:eastAsia="Malgun Gothic Semilight" w:hAnsi="Malgun Gothic Semilight" w:cs="Malgun Gothic Semilight"/>
          <w:sz w:val="20"/>
          <w:szCs w:val="20"/>
        </w:rPr>
        <w:t>term</w:t>
      </w:r>
      <w:r w:rsidRPr="00CB23A9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>을 오른쪽 자식으로 삼는다.</w:t>
      </w:r>
      <w:r w:rsidRPr="00CB23A9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 </w:t>
      </w:r>
      <w:r w:rsidRPr="00CB23A9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 xml:space="preserve">또한 계속 </w:t>
      </w:r>
      <w:r w:rsidRPr="00CB23A9">
        <w:rPr>
          <w:rFonts w:ascii="Malgun Gothic Semilight" w:eastAsia="Malgun Gothic Semilight" w:hAnsi="Malgun Gothic Semilight" w:cs="Malgun Gothic Semilight"/>
          <w:sz w:val="20"/>
          <w:szCs w:val="20"/>
        </w:rPr>
        <w:t>derivation</w:t>
      </w:r>
      <w:r w:rsidRPr="00CB23A9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 xml:space="preserve">을 거쳐 </w:t>
      </w:r>
      <w:r w:rsidRPr="00CB23A9">
        <w:rPr>
          <w:rFonts w:ascii="Malgun Gothic Semilight" w:eastAsia="Malgun Gothic Semilight" w:hAnsi="Malgun Gothic Semilight" w:cs="Malgun Gothic Semilight"/>
          <w:sz w:val="20"/>
          <w:szCs w:val="20"/>
        </w:rPr>
        <w:t>terminal</w:t>
      </w:r>
      <w:r w:rsidRPr="00CB23A9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 xml:space="preserve">을 </w:t>
      </w:r>
      <w:r w:rsidRPr="00CB23A9">
        <w:rPr>
          <w:rFonts w:ascii="Malgun Gothic Semilight" w:eastAsia="Malgun Gothic Semilight" w:hAnsi="Malgun Gothic Semilight" w:cs="Malgun Gothic Semilight"/>
          <w:sz w:val="20"/>
          <w:szCs w:val="20"/>
        </w:rPr>
        <w:t>leaf node</w:t>
      </w:r>
      <w:r w:rsidRPr="00CB23A9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>에 놓는다.</w:t>
      </w:r>
      <w:r w:rsidRPr="00CB23A9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 </w:t>
      </w:r>
      <w:r w:rsidRPr="00CB23A9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>이 방식을 사용하여 g</w:t>
      </w:r>
      <w:r w:rsidRPr="00CB23A9">
        <w:rPr>
          <w:rFonts w:ascii="Malgun Gothic Semilight" w:eastAsia="Malgun Gothic Semilight" w:hAnsi="Malgun Gothic Semilight" w:cs="Malgun Gothic Semilight"/>
          <w:sz w:val="20"/>
          <w:szCs w:val="20"/>
        </w:rPr>
        <w:t>rammar rule</w:t>
      </w:r>
      <w:r w:rsidRPr="00CB23A9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 xml:space="preserve">의 </w:t>
      </w:r>
      <w:r w:rsidRPr="00CB23A9">
        <w:rPr>
          <w:rFonts w:ascii="Malgun Gothic Semilight" w:eastAsia="Malgun Gothic Semilight" w:hAnsi="Malgun Gothic Semilight" w:cs="Malgun Gothic Semilight"/>
          <w:sz w:val="20"/>
          <w:szCs w:val="20"/>
        </w:rPr>
        <w:t>operator</w:t>
      </w:r>
      <w:r w:rsidRPr="00CB23A9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 xml:space="preserve">의 </w:t>
      </w:r>
      <w:r w:rsidRPr="00CB23A9">
        <w:rPr>
          <w:rFonts w:ascii="Malgun Gothic Semilight" w:eastAsia="Malgun Gothic Semilight" w:hAnsi="Malgun Gothic Semilight" w:cs="Malgun Gothic Semilight"/>
          <w:sz w:val="20"/>
          <w:szCs w:val="20"/>
        </w:rPr>
        <w:t>precedence</w:t>
      </w:r>
      <w:r w:rsidRPr="00CB23A9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>에 따라 구현하였다</w:t>
      </w:r>
      <w:r w:rsidRPr="00CB23A9">
        <w:rPr>
          <w:rFonts w:ascii="Malgun Gothic Semilight" w:eastAsia="Malgun Gothic Semilight" w:hAnsi="Malgun Gothic Semilight" w:cs="Malgun Gothic Semilight"/>
          <w:sz w:val="20"/>
          <w:szCs w:val="20"/>
        </w:rPr>
        <w:t>.</w:t>
      </w:r>
      <w:r w:rsidR="005424F7" w:rsidRPr="00CB23A9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 </w:t>
      </w:r>
    </w:p>
    <w:p w:rsidR="00BA4609" w:rsidRDefault="004F18F7" w:rsidP="00BA4609">
      <w:pPr>
        <w:ind w:left="760" w:firstLineChars="100" w:firstLine="20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CB23A9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>-</w:t>
      </w:r>
      <w:r w:rsidRPr="00CB23A9">
        <w:rPr>
          <w:rFonts w:ascii="Malgun Gothic Semilight" w:eastAsia="Malgun Gothic Semilight" w:hAnsi="Malgun Gothic Semilight" w:cs="Malgun Gothic Semilight"/>
          <w:sz w:val="20"/>
          <w:szCs w:val="20"/>
        </w:rPr>
        <w:t>F</w:t>
      </w:r>
      <w:r w:rsidRPr="00CB23A9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 xml:space="preserve">의 경우에서는 </w:t>
      </w:r>
      <w:r w:rsidRPr="00CB23A9">
        <w:rPr>
          <w:rFonts w:ascii="Malgun Gothic Semilight" w:eastAsia="Malgun Gothic Semilight" w:hAnsi="Malgun Gothic Semilight" w:cs="Malgun Gothic Semilight"/>
          <w:sz w:val="20"/>
          <w:szCs w:val="20"/>
        </w:rPr>
        <w:t>-</w:t>
      </w:r>
      <w:r w:rsidRPr="00CB23A9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 xml:space="preserve">를 </w:t>
      </w:r>
      <w:r w:rsidRPr="00CB23A9">
        <w:rPr>
          <w:rFonts w:ascii="Malgun Gothic Semilight" w:eastAsia="Malgun Gothic Semilight" w:hAnsi="Malgun Gothic Semilight" w:cs="Malgun Gothic Semilight"/>
          <w:sz w:val="20"/>
          <w:szCs w:val="20"/>
        </w:rPr>
        <w:t>root</w:t>
      </w:r>
      <w:r w:rsidRPr="00CB23A9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 xml:space="preserve">로 하여 왼쪽 자식에는 0의 값을 가진 노드가 오른쪽엔 </w:t>
      </w:r>
      <w:r w:rsidRPr="00CB23A9">
        <w:rPr>
          <w:rFonts w:ascii="Malgun Gothic Semilight" w:eastAsia="Malgun Gothic Semilight" w:hAnsi="Malgun Gothic Semilight" w:cs="Malgun Gothic Semilight"/>
          <w:sz w:val="20"/>
          <w:szCs w:val="20"/>
        </w:rPr>
        <w:t>F</w:t>
      </w:r>
      <w:r w:rsidRPr="00CB23A9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 xml:space="preserve">에서 생성된 </w:t>
      </w:r>
      <w:r w:rsidRPr="00CB23A9">
        <w:rPr>
          <w:rFonts w:ascii="Malgun Gothic Semilight" w:eastAsia="Malgun Gothic Semilight" w:hAnsi="Malgun Gothic Semilight" w:cs="Malgun Gothic Semilight"/>
          <w:sz w:val="20"/>
          <w:szCs w:val="20"/>
        </w:rPr>
        <w:t>tree</w:t>
      </w:r>
      <w:r w:rsidRPr="00CB23A9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 xml:space="preserve">를 자식으로 두어 </w:t>
      </w:r>
      <w:r w:rsidRPr="00CB23A9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-2 = 0-2로 </w:t>
      </w:r>
      <w:r w:rsidRPr="00CB23A9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>구현하였다.</w:t>
      </w:r>
    </w:p>
    <w:p w:rsidR="004F18F7" w:rsidRPr="00CB23A9" w:rsidRDefault="00BA4609" w:rsidP="00BA4609">
      <w:pPr>
        <w:rPr>
          <w:rFonts w:ascii="Malgun Gothic Semilight" w:eastAsia="Malgun Gothic Semilight" w:hAnsi="Malgun Gothic Semilight" w:cs="Malgun Gothic Semilight" w:hint="eastAsia"/>
          <w:sz w:val="20"/>
          <w:szCs w:val="20"/>
        </w:rPr>
      </w:pPr>
      <w:r>
        <w:rPr>
          <w:rFonts w:ascii="Malgun Gothic Semilight" w:eastAsia="Malgun Gothic Semilight" w:hAnsi="Malgun Gothic Semilight" w:cs="Malgun Gothic Semilight"/>
          <w:sz w:val="20"/>
          <w:szCs w:val="20"/>
        </w:rPr>
        <w:br w:type="page"/>
      </w:r>
    </w:p>
    <w:p w:rsidR="00DE28E2" w:rsidRPr="00CB23A9" w:rsidRDefault="00DE28E2" w:rsidP="00CB23A9">
      <w:pPr>
        <w:pStyle w:val="1"/>
        <w:numPr>
          <w:ilvl w:val="0"/>
          <w:numId w:val="30"/>
        </w:numPr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CB23A9">
        <w:rPr>
          <w:rFonts w:ascii="Malgun Gothic Semilight" w:eastAsia="Malgun Gothic Semilight" w:hAnsi="Malgun Gothic Semilight" w:cs="Malgun Gothic Semilight"/>
          <w:sz w:val="20"/>
          <w:szCs w:val="20"/>
        </w:rPr>
        <w:lastRenderedPageBreak/>
        <w:t>설계</w:t>
      </w:r>
    </w:p>
    <w:p w:rsidR="00DE28E2" w:rsidRPr="00CB23A9" w:rsidRDefault="006A3D19" w:rsidP="00CB23A9">
      <w:pPr>
        <w:pStyle w:val="af8"/>
        <w:numPr>
          <w:ilvl w:val="1"/>
          <w:numId w:val="30"/>
        </w:numPr>
        <w:ind w:leftChars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CB23A9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>주요 자료구조</w:t>
      </w:r>
    </w:p>
    <w:p w:rsidR="00CB23A9" w:rsidRPr="00CB23A9" w:rsidRDefault="005C2620" w:rsidP="00CB23A9">
      <w:pPr>
        <w:pStyle w:val="af8"/>
        <w:numPr>
          <w:ilvl w:val="0"/>
          <w:numId w:val="36"/>
        </w:numPr>
        <w:ind w:leftChars="0"/>
        <w:rPr>
          <w:rFonts w:ascii="Malgun Gothic Semilight" w:eastAsia="Malgun Gothic Semilight" w:hAnsi="Malgun Gothic Semilight" w:cs="Malgun Gothic Semilight"/>
          <w:sz w:val="20"/>
          <w:szCs w:val="20"/>
          <w:u w:val="single"/>
        </w:rPr>
      </w:pPr>
      <w:r w:rsidRPr="00CB23A9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Abstract </w:t>
      </w:r>
      <w:r w:rsidRPr="00CB23A9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>syntax tree를 사용하였다.</w:t>
      </w:r>
      <w:r w:rsidRPr="00CB23A9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 tree</w:t>
      </w:r>
      <w:r w:rsidRPr="00CB23A9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>에서는 leaf만 값을 가지고 나머지 node는 operator를 나타낸다. operator를 나타내는 경우에 child 두 개를 연산하여 해당 node의 값을 얻는다. 최종적으로 가장 roo</w:t>
      </w:r>
      <w:r w:rsidRPr="00CB23A9">
        <w:rPr>
          <w:rFonts w:ascii="Malgun Gothic Semilight" w:eastAsia="Malgun Gothic Semilight" w:hAnsi="Malgun Gothic Semilight" w:cs="Malgun Gothic Semilight"/>
          <w:sz w:val="20"/>
          <w:szCs w:val="20"/>
        </w:rPr>
        <w:t>t</w:t>
      </w:r>
      <w:r w:rsidRPr="00CB23A9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>인 곳의 value값이 result값이 된다</w:t>
      </w:r>
      <w:r w:rsidR="00CB23A9" w:rsidRPr="00CB23A9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. </w:t>
      </w:r>
      <w:r w:rsidR="00CB23A9" w:rsidRPr="00CB23A9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>강의노트를 참조하였는데,</w:t>
      </w:r>
      <w:r w:rsidR="00CB23A9" w:rsidRPr="00CB23A9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 </w:t>
      </w:r>
      <w:r w:rsidR="00CB23A9" w:rsidRPr="00CB23A9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>프로시저들이</w:t>
      </w:r>
      <w:r w:rsidR="00CB23A9" w:rsidRPr="00CB23A9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 tree</w:t>
      </w:r>
      <w:r w:rsidR="00CB23A9" w:rsidRPr="00CB23A9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 xml:space="preserve">를 </w:t>
      </w:r>
      <w:proofErr w:type="spellStart"/>
      <w:r w:rsidR="00CB23A9" w:rsidRPr="00CB23A9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>리턴해주면</w:t>
      </w:r>
      <w:proofErr w:type="spellEnd"/>
      <w:r w:rsidR="00CB23A9" w:rsidRPr="00CB23A9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 xml:space="preserve"> 해당 프로시저는 자신이 호출한 </w:t>
      </w:r>
      <w:proofErr w:type="spellStart"/>
      <w:r w:rsidR="00CB23A9" w:rsidRPr="00CB23A9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>프로시저들로부터</w:t>
      </w:r>
      <w:proofErr w:type="spellEnd"/>
      <w:r w:rsidR="00CB23A9" w:rsidRPr="00CB23A9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 xml:space="preserve"> 받은 </w:t>
      </w:r>
      <w:r w:rsidR="00CB23A9" w:rsidRPr="00CB23A9">
        <w:rPr>
          <w:rFonts w:ascii="Malgun Gothic Semilight" w:eastAsia="Malgun Gothic Semilight" w:hAnsi="Malgun Gothic Semilight" w:cs="Malgun Gothic Semilight"/>
          <w:sz w:val="20"/>
          <w:szCs w:val="20"/>
        </w:rPr>
        <w:t>tree</w:t>
      </w:r>
      <w:r w:rsidR="00CB23A9" w:rsidRPr="00CB23A9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>를 합쳐주었다.</w:t>
      </w:r>
    </w:p>
    <w:p w:rsidR="00CB23A9" w:rsidRPr="00CB23A9" w:rsidRDefault="00CB23A9" w:rsidP="00CB23A9">
      <w:pPr>
        <w:pStyle w:val="af8"/>
        <w:numPr>
          <w:ilvl w:val="0"/>
          <w:numId w:val="36"/>
        </w:numPr>
        <w:ind w:leftChars="0"/>
        <w:rPr>
          <w:rFonts w:ascii="Malgun Gothic Semilight" w:eastAsia="Malgun Gothic Semilight" w:hAnsi="Malgun Gothic Semilight" w:cs="Malgun Gothic Semilight"/>
          <w:sz w:val="20"/>
          <w:szCs w:val="20"/>
          <w:u w:val="single"/>
        </w:rPr>
      </w:pPr>
      <w:r w:rsidRPr="00CB23A9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>t</w:t>
      </w:r>
      <w:r w:rsidRPr="00CB23A9">
        <w:rPr>
          <w:rFonts w:ascii="Malgun Gothic Semilight" w:eastAsia="Malgun Gothic Semilight" w:hAnsi="Malgun Gothic Semilight" w:cs="Malgun Gothic Semilight"/>
          <w:sz w:val="20"/>
          <w:szCs w:val="20"/>
        </w:rPr>
        <w:t>oken</w:t>
      </w:r>
      <w:r w:rsidRPr="00CB23A9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 xml:space="preserve">리스트와 </w:t>
      </w:r>
      <w:r w:rsidRPr="00CB23A9">
        <w:rPr>
          <w:rFonts w:ascii="Malgun Gothic Semilight" w:eastAsia="Malgun Gothic Semilight" w:hAnsi="Malgun Gothic Semilight" w:cs="Malgun Gothic Semilight"/>
          <w:sz w:val="20"/>
          <w:szCs w:val="20"/>
        </w:rPr>
        <w:t>symbol</w:t>
      </w:r>
      <w:r w:rsidRPr="00CB23A9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>리스트를 배열로 선언하였고,</w:t>
      </w:r>
      <w:r w:rsidRPr="00CB23A9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 </w:t>
      </w:r>
      <w:r w:rsidRPr="00CB23A9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>제공한 코드를 사용하였다.</w:t>
      </w:r>
    </w:p>
    <w:p w:rsidR="00CB23A9" w:rsidRPr="00CB23A9" w:rsidRDefault="00CB23A9" w:rsidP="00CB23A9">
      <w:pPr>
        <w:pStyle w:val="af8"/>
        <w:numPr>
          <w:ilvl w:val="0"/>
          <w:numId w:val="36"/>
        </w:numPr>
        <w:ind w:leftChars="0"/>
        <w:rPr>
          <w:rFonts w:ascii="Malgun Gothic Semilight" w:eastAsia="Malgun Gothic Semilight" w:hAnsi="Malgun Gothic Semilight" w:cs="Malgun Gothic Semilight"/>
          <w:sz w:val="20"/>
          <w:szCs w:val="20"/>
          <w:u w:val="single"/>
        </w:rPr>
      </w:pPr>
      <w:proofErr w:type="spellStart"/>
      <w:r w:rsidRPr="00CB23A9">
        <w:rPr>
          <w:rFonts w:ascii="Malgun Gothic Semilight" w:eastAsia="Malgun Gothic Semilight" w:hAnsi="Malgun Gothic Semilight" w:cs="Malgun Gothic Semilight"/>
          <w:sz w:val="20"/>
          <w:szCs w:val="20"/>
        </w:rPr>
        <w:t>Makenode</w:t>
      </w:r>
      <w:proofErr w:type="spellEnd"/>
      <w:r w:rsidRPr="00CB23A9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 xml:space="preserve">와 </w:t>
      </w:r>
      <w:proofErr w:type="spellStart"/>
      <w:r w:rsidRPr="00CB23A9">
        <w:rPr>
          <w:rFonts w:ascii="Malgun Gothic Semilight" w:eastAsia="Malgun Gothic Semilight" w:hAnsi="Malgun Gothic Semilight" w:cs="Malgun Gothic Semilight"/>
          <w:sz w:val="20"/>
          <w:szCs w:val="20"/>
        </w:rPr>
        <w:t>savetree</w:t>
      </w:r>
      <w:proofErr w:type="spellEnd"/>
      <w:r w:rsidRPr="00CB23A9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>함수를 이용해 노드를 생성하고 트리에 합치는 과정을 진행하였다.</w:t>
      </w:r>
    </w:p>
    <w:p w:rsidR="006A3D19" w:rsidRDefault="006A3D19" w:rsidP="00CB23A9">
      <w:pPr>
        <w:pStyle w:val="af8"/>
        <w:numPr>
          <w:ilvl w:val="1"/>
          <w:numId w:val="30"/>
        </w:numPr>
        <w:ind w:leftChars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CB23A9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>프로그램 m</w:t>
      </w:r>
      <w:r w:rsidRPr="00CB23A9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odule </w:t>
      </w:r>
      <w:r w:rsidRPr="00CB23A9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>설명</w:t>
      </w:r>
    </w:p>
    <w:p w:rsidR="002277E0" w:rsidRPr="002277E0" w:rsidRDefault="00D92960" w:rsidP="00D92960">
      <w:pPr>
        <w:jc w:val="center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>
        <w:rPr>
          <w:noProof/>
        </w:rPr>
        <w:drawing>
          <wp:inline distT="0" distB="0" distL="0" distR="0" wp14:anchorId="4107DCC3" wp14:editId="6D41532C">
            <wp:extent cx="3022979" cy="3400726"/>
            <wp:effectExtent l="0" t="0" r="635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6554" cy="341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C60" w:rsidRDefault="00547DD3" w:rsidP="00D926E8">
      <w:pPr>
        <w:pStyle w:val="af8"/>
        <w:ind w:leftChars="0" w:left="76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 xml:space="preserve">먼저 </w:t>
      </w:r>
      <w:r>
        <w:rPr>
          <w:rFonts w:ascii="Malgun Gothic Semilight" w:eastAsia="Malgun Gothic Semilight" w:hAnsi="Malgun Gothic Semilight" w:cs="Malgun Gothic Semilight"/>
          <w:sz w:val="20"/>
          <w:szCs w:val="20"/>
        </w:rPr>
        <w:t>main</w:t>
      </w:r>
      <w:r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 xml:space="preserve">에서 </w:t>
      </w:r>
      <w:r>
        <w:rPr>
          <w:rFonts w:ascii="Malgun Gothic Semilight" w:eastAsia="Malgun Gothic Semilight" w:hAnsi="Malgun Gothic Semilight" w:cs="Malgun Gothic Semilight"/>
          <w:sz w:val="20"/>
          <w:szCs w:val="20"/>
        </w:rPr>
        <w:t>lexical analysis</w:t>
      </w:r>
      <w:r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>를 수행한다.</w:t>
      </w:r>
      <w:r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 </w:t>
      </w:r>
      <w:r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 xml:space="preserve">이 단계를 통해 </w:t>
      </w:r>
      <w:proofErr w:type="spellStart"/>
      <w:r>
        <w:rPr>
          <w:rFonts w:ascii="Malgun Gothic Semilight" w:eastAsia="Malgun Gothic Semilight" w:hAnsi="Malgun Gothic Semilight" w:cs="Malgun Gothic Semilight"/>
          <w:sz w:val="20"/>
          <w:szCs w:val="20"/>
        </w:rPr>
        <w:t>token_list</w:t>
      </w:r>
      <w:proofErr w:type="spellEnd"/>
      <w:r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 xml:space="preserve">와 </w:t>
      </w:r>
      <w:proofErr w:type="spellStart"/>
      <w:r>
        <w:rPr>
          <w:rFonts w:ascii="Malgun Gothic Semilight" w:eastAsia="Malgun Gothic Semilight" w:hAnsi="Malgun Gothic Semilight" w:cs="Malgun Gothic Semilight"/>
          <w:sz w:val="20"/>
          <w:szCs w:val="20"/>
        </w:rPr>
        <w:t>symbol_table</w:t>
      </w:r>
      <w:proofErr w:type="spellEnd"/>
      <w:r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>이 생성된다.</w:t>
      </w:r>
      <w:r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 </w:t>
      </w:r>
      <w:r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 xml:space="preserve">그 이후 </w:t>
      </w:r>
      <w:r>
        <w:rPr>
          <w:rFonts w:ascii="Malgun Gothic Semilight" w:eastAsia="Malgun Gothic Semilight" w:hAnsi="Malgun Gothic Semilight" w:cs="Malgun Gothic Semilight"/>
          <w:sz w:val="20"/>
          <w:szCs w:val="20"/>
        </w:rPr>
        <w:t>A()</w:t>
      </w:r>
      <w:r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>를 호출한다.</w:t>
      </w:r>
      <w:r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 </w:t>
      </w:r>
      <w:proofErr w:type="spellStart"/>
      <w:r w:rsidR="00D926E8">
        <w:rPr>
          <w:rFonts w:ascii="Malgun Gothic Semilight" w:eastAsia="Malgun Gothic Semilight" w:hAnsi="Malgun Gothic Semilight" w:cs="Malgun Gothic Semilight"/>
          <w:sz w:val="20"/>
          <w:szCs w:val="20"/>
        </w:rPr>
        <w:t>T</w:t>
      </w:r>
      <w:r>
        <w:rPr>
          <w:rFonts w:ascii="Malgun Gothic Semilight" w:eastAsia="Malgun Gothic Semilight" w:hAnsi="Malgun Gothic Semilight" w:cs="Malgun Gothic Semilight"/>
          <w:sz w:val="20"/>
          <w:szCs w:val="20"/>
        </w:rPr>
        <w:t>oken</w:t>
      </w:r>
      <w:r w:rsidR="00D926E8">
        <w:rPr>
          <w:rFonts w:ascii="Malgun Gothic Semilight" w:eastAsia="Malgun Gothic Semilight" w:hAnsi="Malgun Gothic Semilight" w:cs="Malgun Gothic Semilight"/>
          <w:sz w:val="20"/>
          <w:szCs w:val="20"/>
        </w:rPr>
        <w:t>_list</w:t>
      </w:r>
      <w:proofErr w:type="spellEnd"/>
      <w:r w:rsidR="00D926E8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 xml:space="preserve">의 순서대로 </w:t>
      </w:r>
      <w:r w:rsidR="00D926E8">
        <w:rPr>
          <w:rFonts w:ascii="Malgun Gothic Semilight" w:eastAsia="Malgun Gothic Semilight" w:hAnsi="Malgun Gothic Semilight" w:cs="Malgun Gothic Semilight"/>
          <w:sz w:val="20"/>
          <w:szCs w:val="20"/>
        </w:rPr>
        <w:t>lookahead</w:t>
      </w:r>
      <w:r w:rsidR="00D926E8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 xml:space="preserve">를 삼아 </w:t>
      </w:r>
      <w:proofErr w:type="spellStart"/>
      <w:r w:rsidR="00D926E8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>찾아나가며</w:t>
      </w:r>
      <w:proofErr w:type="spellEnd"/>
      <w:r w:rsidR="00D926E8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, </w:t>
      </w:r>
      <w:r w:rsidR="00D926E8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>프로시저들을 호출하며 진행한다.</w:t>
      </w:r>
      <w:r w:rsidR="00D926E8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 </w:t>
      </w:r>
      <w:r w:rsidR="00D926E8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 xml:space="preserve">선들을 보면 어떤 함수가 어떤 함수를 호출하는지에 대한 </w:t>
      </w:r>
      <w:r w:rsidR="00D926E8">
        <w:rPr>
          <w:rFonts w:ascii="Malgun Gothic Semilight" w:eastAsia="Malgun Gothic Semilight" w:hAnsi="Malgun Gothic Semilight" w:cs="Malgun Gothic Semilight"/>
          <w:sz w:val="20"/>
          <w:szCs w:val="20"/>
        </w:rPr>
        <w:t>dependency</w:t>
      </w:r>
      <w:r w:rsidR="00D926E8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>를 알 수 있다.</w:t>
      </w:r>
      <w:r w:rsidR="00D926E8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 </w:t>
      </w:r>
      <w:r w:rsidR="00D926E8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>예를</w:t>
      </w:r>
      <w:r w:rsidR="00274C60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 xml:space="preserve"> </w:t>
      </w:r>
      <w:r w:rsidR="00D926E8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 xml:space="preserve">들어 A는 </w:t>
      </w:r>
      <w:r w:rsidR="00D926E8">
        <w:rPr>
          <w:rFonts w:ascii="Malgun Gothic Semilight" w:eastAsia="Malgun Gothic Semilight" w:hAnsi="Malgun Gothic Semilight" w:cs="Malgun Gothic Semilight"/>
          <w:sz w:val="20"/>
          <w:szCs w:val="20"/>
        </w:rPr>
        <w:t>A’</w:t>
      </w:r>
      <w:r w:rsidR="00D926E8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 xml:space="preserve">과 </w:t>
      </w:r>
      <w:r w:rsidR="00D926E8">
        <w:rPr>
          <w:rFonts w:ascii="Malgun Gothic Semilight" w:eastAsia="Malgun Gothic Semilight" w:hAnsi="Malgun Gothic Semilight" w:cs="Malgun Gothic Semilight"/>
          <w:sz w:val="20"/>
          <w:szCs w:val="20"/>
        </w:rPr>
        <w:t>F’T’E’</w:t>
      </w:r>
      <w:r w:rsidR="00D926E8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>를 호출하므로 연결되어 있다.</w:t>
      </w:r>
      <w:r w:rsidR="00D926E8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 </w:t>
      </w:r>
      <w:r w:rsidR="00D926E8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 xml:space="preserve">모든 </w:t>
      </w:r>
      <w:r w:rsidR="00D926E8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syntax tree </w:t>
      </w:r>
      <w:r w:rsidR="00D926E8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 xml:space="preserve">생성 작업을 마치면 </w:t>
      </w:r>
      <w:r w:rsidR="00D926E8">
        <w:rPr>
          <w:rFonts w:ascii="Malgun Gothic Semilight" w:eastAsia="Malgun Gothic Semilight" w:hAnsi="Malgun Gothic Semilight" w:cs="Malgun Gothic Semilight"/>
          <w:sz w:val="20"/>
          <w:szCs w:val="20"/>
        </w:rPr>
        <w:t>main</w:t>
      </w:r>
      <w:r w:rsidR="00D926E8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 xml:space="preserve">으로 돌아와 </w:t>
      </w:r>
      <w:r w:rsidR="00D926E8">
        <w:rPr>
          <w:rFonts w:ascii="Malgun Gothic Semilight" w:eastAsia="Malgun Gothic Semilight" w:hAnsi="Malgun Gothic Semilight" w:cs="Malgun Gothic Semilight"/>
          <w:sz w:val="20"/>
          <w:szCs w:val="20"/>
        </w:rPr>
        <w:t>error</w:t>
      </w:r>
      <w:r w:rsidR="00D926E8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>를 출력하고</w:t>
      </w:r>
      <w:r w:rsidR="00D926E8">
        <w:rPr>
          <w:rFonts w:ascii="Malgun Gothic Semilight" w:eastAsia="Malgun Gothic Semilight" w:hAnsi="Malgun Gothic Semilight" w:cs="Malgun Gothic Semilight"/>
          <w:sz w:val="20"/>
          <w:szCs w:val="20"/>
        </w:rPr>
        <w:t>, calculator</w:t>
      </w:r>
      <w:r w:rsidR="00D926E8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>를 호출한다.</w:t>
      </w:r>
    </w:p>
    <w:p w:rsidR="00D92960" w:rsidRDefault="00D926E8" w:rsidP="00D926E8">
      <w:pPr>
        <w:pStyle w:val="af8"/>
        <w:ind w:leftChars="0" w:left="76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 </w:t>
      </w:r>
    </w:p>
    <w:p w:rsidR="00D92960" w:rsidRDefault="00D92960">
      <w:pPr>
        <w:rPr>
          <w:rFonts w:ascii="Malgun Gothic Semilight" w:eastAsia="Malgun Gothic Semilight" w:hAnsi="Malgun Gothic Semilight" w:cs="Malgun Gothic Semilight"/>
          <w:sz w:val="20"/>
          <w:szCs w:val="20"/>
        </w:rPr>
      </w:pPr>
      <w:r>
        <w:rPr>
          <w:rFonts w:ascii="Malgun Gothic Semilight" w:eastAsia="Malgun Gothic Semilight" w:hAnsi="Malgun Gothic Semilight" w:cs="Malgun Gothic Semilight"/>
          <w:sz w:val="20"/>
          <w:szCs w:val="20"/>
        </w:rPr>
        <w:br w:type="page"/>
      </w:r>
    </w:p>
    <w:p w:rsidR="00CB23A9" w:rsidRPr="00D926E8" w:rsidRDefault="00CB23A9" w:rsidP="00D926E8">
      <w:pPr>
        <w:pStyle w:val="af8"/>
        <w:ind w:leftChars="0" w:left="760"/>
        <w:rPr>
          <w:rFonts w:ascii="Malgun Gothic Semilight" w:eastAsia="Malgun Gothic Semilight" w:hAnsi="Malgun Gothic Semilight" w:cs="Malgun Gothic Semilight"/>
          <w:sz w:val="20"/>
          <w:szCs w:val="20"/>
        </w:rPr>
      </w:pPr>
    </w:p>
    <w:p w:rsidR="00DE28E2" w:rsidRPr="00CB23A9" w:rsidRDefault="00DE28E2" w:rsidP="00CB23A9">
      <w:pPr>
        <w:pStyle w:val="1"/>
        <w:numPr>
          <w:ilvl w:val="0"/>
          <w:numId w:val="30"/>
        </w:numPr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CB23A9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수행 결과 </w:t>
      </w:r>
    </w:p>
    <w:p w:rsidR="00DE28E2" w:rsidRDefault="00FE5C7A" w:rsidP="006A3D19">
      <w:pPr>
        <w:pStyle w:val="af8"/>
        <w:numPr>
          <w:ilvl w:val="0"/>
          <w:numId w:val="35"/>
        </w:numPr>
        <w:ind w:leftChars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 xml:space="preserve">아래는 과제에서 </w:t>
      </w:r>
      <w:r w:rsidR="00116089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>주어진 입력을 사용하였다</w:t>
      </w:r>
      <w:r w:rsidR="00116089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. </w:t>
      </w:r>
    </w:p>
    <w:p w:rsidR="00116089" w:rsidRDefault="00FE5C7A" w:rsidP="00274C60">
      <w:pPr>
        <w:ind w:firstLine="40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>
        <w:rPr>
          <w:noProof/>
        </w:rPr>
        <w:drawing>
          <wp:inline distT="0" distB="0" distL="0" distR="0" wp14:anchorId="338013CB" wp14:editId="33F8C36B">
            <wp:extent cx="1875181" cy="3022979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4163" cy="308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E73" w:rsidRDefault="00116089" w:rsidP="006A3D19">
      <w:pPr>
        <w:pStyle w:val="af8"/>
        <w:numPr>
          <w:ilvl w:val="0"/>
          <w:numId w:val="35"/>
        </w:numPr>
        <w:ind w:leftChars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 xml:space="preserve">복잡한 </w:t>
      </w:r>
      <w:r>
        <w:rPr>
          <w:rFonts w:ascii="Malgun Gothic Semilight" w:eastAsia="Malgun Gothic Semilight" w:hAnsi="Malgun Gothic Semilight" w:cs="Malgun Gothic Semilight"/>
          <w:sz w:val="20"/>
          <w:szCs w:val="20"/>
        </w:rPr>
        <w:t>input</w:t>
      </w:r>
    </w:p>
    <w:p w:rsidR="00116089" w:rsidRPr="00CB23A9" w:rsidRDefault="00116089" w:rsidP="00116089">
      <w:pPr>
        <w:pStyle w:val="af8"/>
        <w:ind w:leftChars="0" w:left="76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>
        <w:rPr>
          <w:noProof/>
        </w:rPr>
        <w:drawing>
          <wp:inline distT="0" distB="0" distL="0" distR="0" wp14:anchorId="3160D467" wp14:editId="1045A220">
            <wp:extent cx="971550" cy="5334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608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E4B2F5" wp14:editId="5E35EAF3">
            <wp:extent cx="990600" cy="4572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384A" w:rsidRPr="004B384A">
        <w:rPr>
          <w:noProof/>
        </w:rPr>
        <w:t xml:space="preserve"> </w:t>
      </w:r>
      <w:bookmarkStart w:id="0" w:name="_GoBack"/>
      <w:r w:rsidR="004B384A">
        <w:rPr>
          <w:noProof/>
        </w:rPr>
        <w:drawing>
          <wp:inline distT="0" distB="0" distL="0" distR="0" wp14:anchorId="2BAD7209" wp14:editId="5CA18157">
            <wp:extent cx="1371600" cy="3905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53E73" w:rsidRDefault="00116089" w:rsidP="006A3D19">
      <w:pPr>
        <w:pStyle w:val="af8"/>
        <w:numPr>
          <w:ilvl w:val="0"/>
          <w:numId w:val="35"/>
        </w:numPr>
        <w:ind w:leftChars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Error </w:t>
      </w:r>
      <w:r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>처리</w:t>
      </w:r>
    </w:p>
    <w:p w:rsidR="00116089" w:rsidRDefault="00116089" w:rsidP="00116089">
      <w:pPr>
        <w:pStyle w:val="af8"/>
        <w:ind w:leftChars="0" w:left="760"/>
        <w:rPr>
          <w:noProof/>
        </w:rPr>
      </w:pPr>
      <w:r>
        <w:rPr>
          <w:noProof/>
        </w:rPr>
        <w:drawing>
          <wp:inline distT="0" distB="0" distL="0" distR="0" wp14:anchorId="0B4DBF35" wp14:editId="402F0056">
            <wp:extent cx="1276350" cy="50482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608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BA7F00" wp14:editId="193A4A51">
            <wp:extent cx="1847850" cy="50482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2B7F" w:rsidRPr="00982B7F">
        <w:rPr>
          <w:noProof/>
        </w:rPr>
        <w:t xml:space="preserve"> </w:t>
      </w:r>
      <w:r w:rsidR="00982B7F">
        <w:rPr>
          <w:noProof/>
        </w:rPr>
        <w:drawing>
          <wp:inline distT="0" distB="0" distL="0" distR="0" wp14:anchorId="30DF9BD1" wp14:editId="1EB4EFA0">
            <wp:extent cx="1295400" cy="3429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2B7F" w:rsidRPr="00982B7F">
        <w:rPr>
          <w:noProof/>
        </w:rPr>
        <w:t xml:space="preserve"> </w:t>
      </w:r>
      <w:r w:rsidR="00982B7F">
        <w:rPr>
          <w:noProof/>
        </w:rPr>
        <w:drawing>
          <wp:inline distT="0" distB="0" distL="0" distR="0" wp14:anchorId="41906DFB" wp14:editId="687E2141">
            <wp:extent cx="1447800" cy="10858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089" w:rsidRPr="00CB23A9" w:rsidRDefault="00116089" w:rsidP="00116089">
      <w:pPr>
        <w:pStyle w:val="1"/>
        <w:numPr>
          <w:ilvl w:val="0"/>
          <w:numId w:val="30"/>
        </w:numPr>
        <w:rPr>
          <w:rFonts w:ascii="Malgun Gothic Semilight" w:eastAsia="Malgun Gothic Semilight" w:hAnsi="Malgun Gothic Semilight" w:cs="Malgun Gothic Semilight"/>
          <w:sz w:val="20"/>
          <w:szCs w:val="20"/>
        </w:rPr>
      </w:pPr>
      <w:r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>고찰</w:t>
      </w:r>
    </w:p>
    <w:p w:rsidR="00116089" w:rsidRPr="00CB23A9" w:rsidRDefault="00116089" w:rsidP="00116089">
      <w:pPr>
        <w:pStyle w:val="af8"/>
        <w:ind w:leftChars="0" w:left="76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 xml:space="preserve">저번 과제로 </w:t>
      </w:r>
      <w:r>
        <w:rPr>
          <w:rFonts w:ascii="Malgun Gothic Semilight" w:eastAsia="Malgun Gothic Semilight" w:hAnsi="Malgun Gothic Semilight" w:cs="Malgun Gothic Semilight"/>
          <w:sz w:val="20"/>
          <w:szCs w:val="20"/>
        </w:rPr>
        <w:t>flex</w:t>
      </w:r>
      <w:r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>가 충분히 익숙해져서 괜찮았던 것 같다.</w:t>
      </w:r>
      <w:r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 </w:t>
      </w:r>
      <w:r w:rsidR="002277E0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>이번 과제를 통해 중간고사까지 배웠던 내용을 정리할 수 있었다.</w:t>
      </w:r>
      <w:r w:rsidR="002277E0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 </w:t>
      </w:r>
      <w:r w:rsidR="002277E0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 xml:space="preserve">이론으로만 접했던 </w:t>
      </w:r>
      <w:r w:rsidR="002277E0">
        <w:rPr>
          <w:rFonts w:ascii="Malgun Gothic Semilight" w:eastAsia="Malgun Gothic Semilight" w:hAnsi="Malgun Gothic Semilight" w:cs="Malgun Gothic Semilight"/>
          <w:sz w:val="20"/>
          <w:szCs w:val="20"/>
        </w:rPr>
        <w:t>top-down parsing</w:t>
      </w:r>
      <w:r w:rsidR="002277E0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>을 직접 구현해보면서 부족했던 개념을 채울 수 있었다.</w:t>
      </w:r>
      <w:r w:rsidR="002277E0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 </w:t>
      </w:r>
      <w:r w:rsidR="002277E0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>어려웠지만 배워가는 것이 많은 과제였다고 생각한다.</w:t>
      </w:r>
    </w:p>
    <w:sectPr w:rsidR="00116089" w:rsidRPr="00CB23A9" w:rsidSect="00855982">
      <w:footerReference w:type="default" r:id="rId19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6D44" w:rsidRDefault="00416D44" w:rsidP="00855982">
      <w:pPr>
        <w:spacing w:after="0" w:line="240" w:lineRule="auto"/>
      </w:pPr>
      <w:r>
        <w:separator/>
      </w:r>
    </w:p>
  </w:endnote>
  <w:endnote w:type="continuationSeparator" w:id="0">
    <w:p w:rsidR="00416D44" w:rsidRDefault="00416D44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77E0" w:rsidRDefault="002277E0">
        <w:pPr>
          <w:pStyle w:val="a5"/>
        </w:pPr>
        <w:r>
          <w:rPr>
            <w:lang w:val="ko-KR" w:bidi="ko-KR"/>
          </w:rPr>
          <w:fldChar w:fldCharType="begin"/>
        </w:r>
        <w:r>
          <w:rPr>
            <w:lang w:val="ko-KR" w:bidi="ko-KR"/>
          </w:rPr>
          <w:instrText xml:space="preserve"> PAGE   \* MERGEFORMAT </w:instrText>
        </w:r>
        <w:r>
          <w:rPr>
            <w:lang w:val="ko-KR" w:bidi="ko-KR"/>
          </w:rPr>
          <w:fldChar w:fldCharType="separate"/>
        </w:r>
        <w:r>
          <w:rPr>
            <w:noProof/>
            <w:lang w:val="ko-KR" w:bidi="ko-KR"/>
          </w:rPr>
          <w:t>1</w:t>
        </w:r>
        <w:r>
          <w:rPr>
            <w:noProof/>
            <w:lang w:val="ko-KR" w:bidi="ko-K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6D44" w:rsidRDefault="00416D44" w:rsidP="00855982">
      <w:pPr>
        <w:spacing w:after="0" w:line="240" w:lineRule="auto"/>
      </w:pPr>
      <w:r>
        <w:separator/>
      </w:r>
    </w:p>
  </w:footnote>
  <w:footnote w:type="continuationSeparator" w:id="0">
    <w:p w:rsidR="00416D44" w:rsidRDefault="00416D44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B2311"/>
    <w:multiLevelType w:val="hybridMultilevel"/>
    <w:tmpl w:val="7A2424B6"/>
    <w:lvl w:ilvl="0" w:tplc="B2481DB8">
      <w:start w:val="1"/>
      <w:numFmt w:val="decimal"/>
      <w:lvlText w:val="%1."/>
      <w:lvlJc w:val="left"/>
      <w:pPr>
        <w:ind w:left="760" w:hanging="360"/>
      </w:pPr>
      <w:rPr>
        <w:rFonts w:ascii="바탕" w:eastAsia="바탕" w:hAnsi="바탕" w:cs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2467A"/>
    <w:multiLevelType w:val="multilevel"/>
    <w:tmpl w:val="32C64BCA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B086CCA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1D370EDF"/>
    <w:multiLevelType w:val="hybridMultilevel"/>
    <w:tmpl w:val="7A2424B6"/>
    <w:lvl w:ilvl="0" w:tplc="B2481DB8">
      <w:start w:val="1"/>
      <w:numFmt w:val="decimal"/>
      <w:lvlText w:val="%1."/>
      <w:lvlJc w:val="left"/>
      <w:pPr>
        <w:ind w:left="760" w:hanging="360"/>
      </w:pPr>
      <w:rPr>
        <w:rFonts w:ascii="바탕" w:eastAsia="바탕" w:hAnsi="바탕" w:cs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79D3BF0"/>
    <w:multiLevelType w:val="multilevel"/>
    <w:tmpl w:val="5756E036"/>
    <w:lvl w:ilvl="0">
      <w:start w:val="1"/>
      <w:numFmt w:val="decimal"/>
      <w:lvlText w:val="%1."/>
      <w:lvlJc w:val="left"/>
      <w:pPr>
        <w:ind w:left="760" w:hanging="360"/>
      </w:pPr>
      <w:rPr>
        <w:rFonts w:ascii="바탕" w:eastAsia="바탕" w:hAnsi="바탕" w:cs="바탕"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eastAsia"/>
      </w:rPr>
    </w:lvl>
  </w:abstractNum>
  <w:abstractNum w:abstractNumId="19" w15:restartNumberingAfterBreak="0">
    <w:nsid w:val="3AF210E7"/>
    <w:multiLevelType w:val="multilevel"/>
    <w:tmpl w:val="5756E036"/>
    <w:lvl w:ilvl="0">
      <w:start w:val="1"/>
      <w:numFmt w:val="decimal"/>
      <w:lvlText w:val="%1."/>
      <w:lvlJc w:val="left"/>
      <w:pPr>
        <w:ind w:left="760" w:hanging="360"/>
      </w:pPr>
      <w:rPr>
        <w:rFonts w:ascii="바탕" w:eastAsia="바탕" w:hAnsi="바탕" w:cs="바탕"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eastAsia"/>
      </w:rPr>
    </w:lvl>
  </w:abstractNum>
  <w:abstractNum w:abstractNumId="20" w15:restartNumberingAfterBreak="0">
    <w:nsid w:val="3F9A3F7E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1397C78"/>
    <w:multiLevelType w:val="hybridMultilevel"/>
    <w:tmpl w:val="7A2424B6"/>
    <w:lvl w:ilvl="0" w:tplc="B2481DB8">
      <w:start w:val="1"/>
      <w:numFmt w:val="decimal"/>
      <w:lvlText w:val="%1."/>
      <w:lvlJc w:val="left"/>
      <w:pPr>
        <w:ind w:left="760" w:hanging="360"/>
      </w:pPr>
      <w:rPr>
        <w:rFonts w:ascii="바탕" w:eastAsia="바탕" w:hAnsi="바탕" w:cs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1522F96"/>
    <w:multiLevelType w:val="hybridMultilevel"/>
    <w:tmpl w:val="B05C4380"/>
    <w:lvl w:ilvl="0" w:tplc="874290A6">
      <w:start w:val="1"/>
      <w:numFmt w:val="bullet"/>
      <w:lvlText w:val="-"/>
      <w:lvlJc w:val="left"/>
      <w:pPr>
        <w:ind w:left="1773" w:hanging="360"/>
      </w:pPr>
      <w:rPr>
        <w:rFonts w:ascii="Malgun Gothic Semilight" w:eastAsia="Malgun Gothic Semilight" w:hAnsi="Malgun Gothic Semilight" w:cs="Malgun Gothic Semilight" w:hint="eastAsia"/>
      </w:rPr>
    </w:lvl>
    <w:lvl w:ilvl="1" w:tplc="04090003" w:tentative="1">
      <w:start w:val="1"/>
      <w:numFmt w:val="bullet"/>
      <w:lvlText w:val=""/>
      <w:lvlJc w:val="left"/>
      <w:pPr>
        <w:ind w:left="22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3" w:hanging="400"/>
      </w:pPr>
      <w:rPr>
        <w:rFonts w:ascii="Wingdings" w:hAnsi="Wingdings" w:hint="default"/>
      </w:rPr>
    </w:lvl>
  </w:abstractNum>
  <w:abstractNum w:abstractNumId="23" w15:restartNumberingAfterBreak="0">
    <w:nsid w:val="439C6CC2"/>
    <w:multiLevelType w:val="hybridMultilevel"/>
    <w:tmpl w:val="2F84557E"/>
    <w:lvl w:ilvl="0" w:tplc="97AAC5C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04E28E4"/>
    <w:multiLevelType w:val="hybridMultilevel"/>
    <w:tmpl w:val="F99EC944"/>
    <w:lvl w:ilvl="0" w:tplc="1ED0514A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1"/>
  </w:num>
  <w:num w:numId="14">
    <w:abstractNumId w:val="24"/>
  </w:num>
  <w:num w:numId="15">
    <w:abstractNumId w:val="12"/>
  </w:num>
  <w:num w:numId="16">
    <w:abstractNumId w:val="13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6"/>
  </w:num>
  <w:num w:numId="29">
    <w:abstractNumId w:val="20"/>
  </w:num>
  <w:num w:numId="30">
    <w:abstractNumId w:val="18"/>
  </w:num>
  <w:num w:numId="31">
    <w:abstractNumId w:val="17"/>
  </w:num>
  <w:num w:numId="32">
    <w:abstractNumId w:val="10"/>
  </w:num>
  <w:num w:numId="33">
    <w:abstractNumId w:val="21"/>
  </w:num>
  <w:num w:numId="34">
    <w:abstractNumId w:val="25"/>
  </w:num>
  <w:num w:numId="35">
    <w:abstractNumId w:val="23"/>
  </w:num>
  <w:num w:numId="36">
    <w:abstractNumId w:val="22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8E2"/>
    <w:rsid w:val="00116089"/>
    <w:rsid w:val="001D4362"/>
    <w:rsid w:val="002277E0"/>
    <w:rsid w:val="00274C60"/>
    <w:rsid w:val="00353E73"/>
    <w:rsid w:val="00416D44"/>
    <w:rsid w:val="00487622"/>
    <w:rsid w:val="004B384A"/>
    <w:rsid w:val="004B7CA5"/>
    <w:rsid w:val="004F18F7"/>
    <w:rsid w:val="005101D3"/>
    <w:rsid w:val="005424F7"/>
    <w:rsid w:val="00547DD3"/>
    <w:rsid w:val="005C2620"/>
    <w:rsid w:val="006A3D19"/>
    <w:rsid w:val="006D3C62"/>
    <w:rsid w:val="007833A7"/>
    <w:rsid w:val="00855982"/>
    <w:rsid w:val="009023A2"/>
    <w:rsid w:val="00982B7F"/>
    <w:rsid w:val="009D291F"/>
    <w:rsid w:val="00A10484"/>
    <w:rsid w:val="00BA4609"/>
    <w:rsid w:val="00CB23A9"/>
    <w:rsid w:val="00D90F21"/>
    <w:rsid w:val="00D926E8"/>
    <w:rsid w:val="00D92960"/>
    <w:rsid w:val="00DE28E2"/>
    <w:rsid w:val="00FD262C"/>
    <w:rsid w:val="00FE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F6B56A"/>
  <w15:chartTrackingRefBased/>
  <w15:docId w15:val="{2F5589D4-415E-4786-9158-04D5EB462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62C"/>
  </w:style>
  <w:style w:type="paragraph" w:styleId="1">
    <w:name w:val="heading 1"/>
    <w:basedOn w:val="a"/>
    <w:next w:val="a"/>
    <w:link w:val="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Char">
    <w:name w:val="제목 Char"/>
    <w:basedOn w:val="a0"/>
    <w:link w:val="a3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a4">
    <w:name w:val="header"/>
    <w:basedOn w:val="a"/>
    <w:link w:val="Char0"/>
    <w:uiPriority w:val="99"/>
    <w:unhideWhenUsed/>
    <w:rsid w:val="00855982"/>
    <w:pPr>
      <w:spacing w:after="0" w:line="240" w:lineRule="auto"/>
    </w:pPr>
  </w:style>
  <w:style w:type="character" w:customStyle="1" w:styleId="Char0">
    <w:name w:val="머리글 Char"/>
    <w:basedOn w:val="a0"/>
    <w:link w:val="a4"/>
    <w:uiPriority w:val="99"/>
    <w:rsid w:val="00855982"/>
  </w:style>
  <w:style w:type="character" w:customStyle="1" w:styleId="1Char">
    <w:name w:val="제목 1 Char"/>
    <w:basedOn w:val="a0"/>
    <w:link w:val="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2Char">
    <w:name w:val="제목 2 Char"/>
    <w:basedOn w:val="a0"/>
    <w:link w:val="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제목 4 Char"/>
    <w:basedOn w:val="a0"/>
    <w:link w:val="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제목 5 Char"/>
    <w:basedOn w:val="a0"/>
    <w:link w:val="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Char">
    <w:name w:val="제목 6 Char"/>
    <w:basedOn w:val="a0"/>
    <w:link w:val="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a5">
    <w:name w:val="footer"/>
    <w:basedOn w:val="a"/>
    <w:link w:val="Char1"/>
    <w:uiPriority w:val="99"/>
    <w:unhideWhenUsed/>
    <w:rsid w:val="00855982"/>
    <w:pPr>
      <w:spacing w:after="0" w:line="240" w:lineRule="auto"/>
    </w:pPr>
  </w:style>
  <w:style w:type="character" w:customStyle="1" w:styleId="Char1">
    <w:name w:val="바닥글 Char"/>
    <w:basedOn w:val="a0"/>
    <w:link w:val="a5"/>
    <w:uiPriority w:val="99"/>
    <w:rsid w:val="00855982"/>
  </w:style>
  <w:style w:type="paragraph" w:styleId="a6">
    <w:name w:val="caption"/>
    <w:basedOn w:val="a"/>
    <w:next w:val="a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7">
    <w:name w:val="Balloon Text"/>
    <w:basedOn w:val="a"/>
    <w:link w:val="Char2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1D4362"/>
    <w:rPr>
      <w:rFonts w:ascii="Segoe UI" w:hAnsi="Segoe UI" w:cs="Segoe UI"/>
      <w:szCs w:val="18"/>
    </w:rPr>
  </w:style>
  <w:style w:type="paragraph" w:styleId="30">
    <w:name w:val="Body Text 3"/>
    <w:basedOn w:val="a"/>
    <w:link w:val="3Char0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3Char0">
    <w:name w:val="본문 3 Char"/>
    <w:basedOn w:val="a0"/>
    <w:link w:val="30"/>
    <w:uiPriority w:val="99"/>
    <w:semiHidden/>
    <w:rsid w:val="001D4362"/>
    <w:rPr>
      <w:szCs w:val="16"/>
    </w:rPr>
  </w:style>
  <w:style w:type="paragraph" w:styleId="31">
    <w:name w:val="Body Text Indent 3"/>
    <w:basedOn w:val="a"/>
    <w:link w:val="3Char1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0"/>
    <w:link w:val="31"/>
    <w:uiPriority w:val="99"/>
    <w:semiHidden/>
    <w:rsid w:val="001D4362"/>
    <w:rPr>
      <w:szCs w:val="16"/>
    </w:rPr>
  </w:style>
  <w:style w:type="character" w:styleId="a8">
    <w:name w:val="annotation reference"/>
    <w:basedOn w:val="a0"/>
    <w:uiPriority w:val="99"/>
    <w:semiHidden/>
    <w:unhideWhenUsed/>
    <w:rsid w:val="001D4362"/>
    <w:rPr>
      <w:sz w:val="22"/>
      <w:szCs w:val="16"/>
    </w:rPr>
  </w:style>
  <w:style w:type="paragraph" w:styleId="a9">
    <w:name w:val="annotation text"/>
    <w:basedOn w:val="a"/>
    <w:link w:val="Char3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har3">
    <w:name w:val="메모 텍스트 Char"/>
    <w:basedOn w:val="a0"/>
    <w:link w:val="a9"/>
    <w:uiPriority w:val="99"/>
    <w:semiHidden/>
    <w:rsid w:val="001D4362"/>
    <w:rPr>
      <w:szCs w:val="20"/>
    </w:rPr>
  </w:style>
  <w:style w:type="paragraph" w:styleId="aa">
    <w:name w:val="annotation subject"/>
    <w:basedOn w:val="a9"/>
    <w:next w:val="a9"/>
    <w:link w:val="Char4"/>
    <w:uiPriority w:val="99"/>
    <w:semiHidden/>
    <w:unhideWhenUsed/>
    <w:rsid w:val="001D4362"/>
    <w:rPr>
      <w:b/>
      <w:bCs/>
    </w:rPr>
  </w:style>
  <w:style w:type="character" w:customStyle="1" w:styleId="Char4">
    <w:name w:val="메모 주제 Char"/>
    <w:basedOn w:val="Char3"/>
    <w:link w:val="aa"/>
    <w:uiPriority w:val="99"/>
    <w:semiHidden/>
    <w:rsid w:val="001D4362"/>
    <w:rPr>
      <w:b/>
      <w:bCs/>
      <w:szCs w:val="20"/>
    </w:rPr>
  </w:style>
  <w:style w:type="paragraph" w:styleId="ab">
    <w:name w:val="Document Map"/>
    <w:basedOn w:val="a"/>
    <w:link w:val="Char5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Char5">
    <w:name w:val="문서 구조 Char"/>
    <w:basedOn w:val="a0"/>
    <w:link w:val="ab"/>
    <w:uiPriority w:val="99"/>
    <w:semiHidden/>
    <w:rsid w:val="001D4362"/>
    <w:rPr>
      <w:rFonts w:ascii="Segoe UI" w:hAnsi="Segoe UI" w:cs="Segoe UI"/>
      <w:szCs w:val="16"/>
    </w:rPr>
  </w:style>
  <w:style w:type="paragraph" w:styleId="ac">
    <w:name w:val="endnote text"/>
    <w:basedOn w:val="a"/>
    <w:link w:val="Char6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Char6">
    <w:name w:val="미주 텍스트 Char"/>
    <w:basedOn w:val="a0"/>
    <w:link w:val="ac"/>
    <w:uiPriority w:val="99"/>
    <w:semiHidden/>
    <w:rsid w:val="001D4362"/>
    <w:rPr>
      <w:szCs w:val="20"/>
    </w:rPr>
  </w:style>
  <w:style w:type="paragraph" w:styleId="ad">
    <w:name w:val="envelope return"/>
    <w:basedOn w:val="a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e">
    <w:name w:val="footnote text"/>
    <w:basedOn w:val="a"/>
    <w:link w:val="Char7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Char7">
    <w:name w:val="각주 텍스트 Char"/>
    <w:basedOn w:val="a0"/>
    <w:link w:val="ae"/>
    <w:uiPriority w:val="99"/>
    <w:semiHidden/>
    <w:rsid w:val="001D4362"/>
    <w:rPr>
      <w:szCs w:val="20"/>
    </w:rPr>
  </w:style>
  <w:style w:type="character" w:styleId="HTML">
    <w:name w:val="HTML Code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0"/>
    <w:link w:val="HTML1"/>
    <w:uiPriority w:val="99"/>
    <w:semiHidden/>
    <w:rsid w:val="001D4362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af">
    <w:name w:val="macro"/>
    <w:link w:val="Char8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8">
    <w:name w:val="매크로 텍스트 Char"/>
    <w:basedOn w:val="a0"/>
    <w:link w:val="af"/>
    <w:uiPriority w:val="99"/>
    <w:semiHidden/>
    <w:rsid w:val="001D4362"/>
    <w:rPr>
      <w:rFonts w:ascii="Consolas" w:hAnsi="Consolas"/>
      <w:szCs w:val="20"/>
    </w:rPr>
  </w:style>
  <w:style w:type="paragraph" w:styleId="af0">
    <w:name w:val="Plain Text"/>
    <w:basedOn w:val="a"/>
    <w:link w:val="Char9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Char9">
    <w:name w:val="글자만 Char"/>
    <w:basedOn w:val="a0"/>
    <w:link w:val="af0"/>
    <w:uiPriority w:val="99"/>
    <w:semiHidden/>
    <w:rsid w:val="001D4362"/>
    <w:rPr>
      <w:rFonts w:ascii="Consolas" w:hAnsi="Consolas"/>
      <w:szCs w:val="21"/>
    </w:rPr>
  </w:style>
  <w:style w:type="paragraph" w:styleId="af1">
    <w:name w:val="Block Text"/>
    <w:basedOn w:val="a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af2">
    <w:name w:val="FollowedHyperlink"/>
    <w:basedOn w:val="a0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af3">
    <w:name w:val="Hyperlink"/>
    <w:basedOn w:val="a0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af4">
    <w:name w:val="Placeholder Text"/>
    <w:basedOn w:val="a0"/>
    <w:uiPriority w:val="99"/>
    <w:semiHidden/>
    <w:rsid w:val="007833A7"/>
    <w:rPr>
      <w:color w:val="595959" w:themeColor="text1" w:themeTint="A6"/>
    </w:rPr>
  </w:style>
  <w:style w:type="character" w:styleId="af5">
    <w:name w:val="Intense Emphasis"/>
    <w:basedOn w:val="a0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af6">
    <w:name w:val="Intense Quote"/>
    <w:basedOn w:val="a"/>
    <w:next w:val="a"/>
    <w:link w:val="Chara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hara">
    <w:name w:val="강한 인용 Char"/>
    <w:basedOn w:val="a0"/>
    <w:link w:val="af6"/>
    <w:uiPriority w:val="30"/>
    <w:semiHidden/>
    <w:rsid w:val="00FD262C"/>
    <w:rPr>
      <w:i/>
      <w:iCs/>
      <w:color w:val="B35E06" w:themeColor="accent1" w:themeShade="BF"/>
    </w:rPr>
  </w:style>
  <w:style w:type="character" w:styleId="af7">
    <w:name w:val="Intense Reference"/>
    <w:basedOn w:val="a0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af8">
    <w:name w:val="List Paragraph"/>
    <w:basedOn w:val="a"/>
    <w:uiPriority w:val="34"/>
    <w:unhideWhenUsed/>
    <w:qFormat/>
    <w:rsid w:val="00DE28E2"/>
    <w:pPr>
      <w:ind w:leftChars="400" w:left="800"/>
    </w:pPr>
  </w:style>
  <w:style w:type="table" w:styleId="af9">
    <w:name w:val="Table Grid"/>
    <w:basedOn w:val="a1"/>
    <w:uiPriority w:val="39"/>
    <w:rsid w:val="005424F7"/>
    <w:pPr>
      <w:spacing w:after="0" w:line="240" w:lineRule="auto"/>
      <w:jc w:val="both"/>
    </w:pPr>
    <w:rPr>
      <w:kern w:val="2"/>
      <w:sz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ppy\AppData\Roaming\Microsoft\Templates\&#48372;&#44256;&#49436;%20&#46356;&#51088;&#51064;(&#48708;&#50612;%20&#51080;&#51020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 디자인(비어 있음).dotx</Template>
  <TotalTime>1671</TotalTime>
  <Pages>5</Pages>
  <Words>417</Words>
  <Characters>2382</Characters>
  <Application>Microsoft Office Word</Application>
  <DocSecurity>0</DocSecurity>
  <Lines>19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JH</dc:creator>
  <cp:lastModifiedBy>kevindec18@naver.com</cp:lastModifiedBy>
  <cp:revision>3</cp:revision>
  <cp:lastPrinted>2019-05-10T07:11:00Z</cp:lastPrinted>
  <dcterms:created xsi:type="dcterms:W3CDTF">2019-05-08T16:50:00Z</dcterms:created>
  <dcterms:modified xsi:type="dcterms:W3CDTF">2019-05-10T07:12:00Z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